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E7E2B">
      <w:bookmarkStart w:id="1" w:name="_GoBack"/>
      <w:bookmarkEnd w:id="1"/>
      <w:r>
        <w:rPr>
          <w:rFonts w:hint="default"/>
          <w:b/>
          <w:bCs/>
          <w:color w:val="auto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-643255</wp:posOffset>
                </wp:positionV>
                <wp:extent cx="848360" cy="1163955"/>
                <wp:effectExtent l="0" t="0" r="8890" b="171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95pt;margin-top:-50.65pt;height:91.65pt;width:66.8pt;z-index:251669504;mso-width-relative:page;mso-height-relative:page;" fillcolor="#FFFF00" filled="t" stroked="f" coordsize="21600,21600" o:gfxdata="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+kv0dkAAAALAQAADwAAAAAAAAABACAAAAAiAAAAZHJz&#10;L2Rvd25yZXYueG1sUEsBAhQAFAAAAAgAh07iQOBbl23KAQAAgQMAAA4AAAAAAAAAAQAgAAAAKAEA&#10;AGRycy9lMm9Eb2MueG1sUEsFBgAAAAAGAAYAWQEAAGQ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7778750</wp:posOffset>
                </wp:positionV>
                <wp:extent cx="6687820" cy="514350"/>
                <wp:effectExtent l="0" t="0" r="0" b="0"/>
                <wp:wrapNone/>
                <wp:docPr id="78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82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63DECAB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积极配合学院组织部的工作，认真做好团课、团日活动等的组织和开展，积极引导团员们向党支部靠拢，工作的认真负责受到学校的肯定，被评为校级优秀共青团员（全院共4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）和优秀共青团干部（全院共4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52.5pt;margin-top:612.5pt;height:40.5pt;width:526.6pt;z-index:251666432;mso-width-relative:page;mso-height-relative:page;" filled="f" stroked="f" coordsize="21600,21600" o:gfxdata="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U7zEHZAAAADgEAAA8AAAAAAAAAAQAg&#10;AAAAIgAAAGRycy9kb3ducmV2LnhtbFBLAQIUABQAAAAIAIdO4kARAFeN1AEAAIwDAAAOAAAAAAAA&#10;AAEAIAAAACg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63DECAB"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积极配合学院组织部的工作，认真做好团课、团日活动等的组织和开展，积极引导团员们向党支部靠拢，工作的认真负责受到学校的肯定，被评为校级优秀共青团员（全院共4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）和优秀共青团干部（全院共4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200660</wp:posOffset>
                </wp:positionV>
                <wp:extent cx="6784340" cy="1815465"/>
                <wp:effectExtent l="0" t="0" r="3556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1815465"/>
                          <a:chOff x="0" y="0"/>
                          <a:chExt cx="6786678" cy="1816072"/>
                        </a:xfrm>
                      </wpg:grpSpPr>
                      <wps:wsp>
                        <wps:cNvPr id="30" name="文本框 36"/>
                        <wps:cNvSpPr txBox="1"/>
                        <wps:spPr>
                          <a:xfrm>
                            <a:off x="151078" y="342491"/>
                            <a:ext cx="6635600" cy="1473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5C76AB35"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大学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xxxxxxxxxxxxxxx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>专业</w:t>
                              </w:r>
                            </w:p>
                            <w:p w14:paraId="7C0B2315"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595959"/>
                                </w:rPr>
                                <w:t>平均学分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绩点：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ab/>
                              </w:r>
                            </w:p>
                            <w:p w14:paraId="1C211F39"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专业排名：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（前1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%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）</w:t>
                              </w:r>
                            </w:p>
                            <w:p w14:paraId="3EEE7754"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外语能力：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C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ET-4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）、C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ET-6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）</w:t>
                              </w:r>
                            </w:p>
                            <w:p w14:paraId="2F25A6B0"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595959"/>
                                </w:rPr>
                                <w:t>主修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面向对象程序设计 (9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)、电工电子学I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V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 xml:space="preserve"> (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)、数据结构 (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)、数据库原理 (9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</w:t>
                              </w:r>
                            </w:p>
                            <w:p w14:paraId="6942777A">
                              <w:pPr>
                                <w:pStyle w:val="7"/>
                                <w:ind w:firstLine="1470" w:firstLineChars="70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工程数学 (9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)、通信原理 (9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)、计算机网络 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89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)、操作系统 (1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00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)、数据挖掘与实践(9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6777990" cy="391160"/>
                            <a:chOff x="3308" y="7198"/>
                            <a:chExt cx="10674" cy="616"/>
                          </a:xfrm>
                        </wpg:grpSpPr>
                        <wpg:grpSp>
                          <wpg:cNvPr id="27" name="组合 17"/>
                          <wpg:cNvGrpSpPr/>
                          <wpg:grpSpPr>
                            <a:xfrm>
                              <a:off x="3308" y="7268"/>
                              <a:ext cx="10674" cy="546"/>
                              <a:chOff x="747" y="2519"/>
                              <a:chExt cx="10674" cy="546"/>
                            </a:xfrm>
                          </wpg:grpSpPr>
                          <wps:wsp>
                            <wps:cNvPr id="24" name="梯形 12"/>
                            <wps:cNvSpPr/>
                            <wps:spPr>
                              <a:xfrm rot="5400000" flipV="1">
                                <a:off x="646" y="2706"/>
                                <a:ext cx="460" cy="2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16187392">
                                    <a:pos x="230" y="0"/>
                                  </a:cxn>
                                  <a:cxn ang="10747904">
                                    <a:pos x="65" y="129"/>
                                  </a:cxn>
                                  <a:cxn ang="5373952">
                                    <a:pos x="230" y="258"/>
                                  </a:cxn>
                                  <a:cxn ang="0">
                                    <a:pos x="394" y="129"/>
                                  </a:cxn>
                                </a:cxnLst>
                                <a:rect l="0" t="0" r="0" b="0"/>
                                <a:pathLst>
                                  <a:path w="460" h="258">
                                    <a:moveTo>
                                      <a:pt x="0" y="258"/>
                                    </a:moveTo>
                                    <a:lnTo>
                                      <a:pt x="130" y="0"/>
                                    </a:lnTo>
                                    <a:lnTo>
                                      <a:pt x="329" y="0"/>
                                    </a:lnTo>
                                    <a:lnTo>
                                      <a:pt x="460" y="2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5264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25" name="剪去单角的矩形 5"/>
                            <wps:cNvSpPr/>
                            <wps:spPr>
                              <a:xfrm>
                                <a:off x="747" y="2519"/>
                                <a:ext cx="2062" cy="41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2" y="208"/>
                                  </a:cxn>
                                  <a:cxn ang="5373952">
                                    <a:pos x="1031" y="416"/>
                                  </a:cxn>
                                  <a:cxn ang="10747904">
                                    <a:pos x="0" y="208"/>
                                  </a:cxn>
                                  <a:cxn ang="16187392">
                                    <a:pos x="1031" y="0"/>
                                  </a:cxn>
                                </a:cxnLst>
                                <a:rect l="0" t="0" r="0" b="0"/>
                                <a:pathLst>
                                  <a:path w="2062" h="416">
                                    <a:moveTo>
                                      <a:pt x="0" y="0"/>
                                    </a:moveTo>
                                    <a:lnTo>
                                      <a:pt x="1854" y="0"/>
                                    </a:lnTo>
                                    <a:lnTo>
                                      <a:pt x="2062" y="208"/>
                                    </a:lnTo>
                                    <a:lnTo>
                                      <a:pt x="2062" y="416"/>
                                    </a:lnTo>
                                    <a:lnTo>
                                      <a:pt x="0" y="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85A5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26" name="直接连接符 14"/>
                            <wps:cNvCnPr/>
                            <wps:spPr>
                              <a:xfrm>
                                <a:off x="1005" y="2935"/>
                                <a:ext cx="10417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DDDDDD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8" name="文本框 35"/>
                          <wps:cNvSpPr txBox="1"/>
                          <wps:spPr>
                            <a:xfrm>
                              <a:off x="3670" y="7198"/>
                              <a:ext cx="1738" cy="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471B25C"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15.8pt;height:142.95pt;width:534.2pt;z-index:251661312;mso-width-relative:page;mso-height-relative:page;" coordsize="6786678,1816072" o:gfxdata="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P/1oGTbAAAACwEAAA8AAAAAAAAAAQAgAAAAIgAAAGRycy9kb3du&#10;cmV2LnhtbFBLAQIUABQAAAAIAIdO4kAnycUXjAUAAG0SAAAOAAAAAAAAAAEAIAAAACoBAABkcnMv&#10;ZTJvRG9jLnhtbFBLBQYAAAAABgAGAFkBAAAoCQAAAAA=&#10;">
                <o:lock v:ext="edit" aspectratio="f"/>
                <v:shape id="文本框 36" o:spid="_x0000_s1026" o:spt="202" type="#_x0000_t202" style="position:absolute;left:151078;top:342491;height:1473581;width:663560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5C76AB35"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大学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                      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xxxxxxxxxxxxxxx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>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>专业</w:t>
                        </w:r>
                      </w:p>
                      <w:p w14:paraId="7C0B2315"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color w:val="595959"/>
                          </w:rPr>
                          <w:t>平均学分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绩点：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ab/>
                        </w:r>
                      </w:p>
                      <w:p w14:paraId="1C211F39"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专业排名：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（前1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%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）</w:t>
                        </w:r>
                      </w:p>
                      <w:p w14:paraId="3EEE7754"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外语能力：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C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ET-4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）、C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ET-6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）</w:t>
                        </w:r>
                      </w:p>
                      <w:p w14:paraId="2F25A6B0"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color w:val="595959"/>
                          </w:rPr>
                          <w:t>主修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面向对象程序设计 (9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)、电工电子学I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V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 xml:space="preserve"> (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)、数据结构 (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)、数据库原理 (9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</w:t>
                        </w:r>
                      </w:p>
                      <w:p w14:paraId="6942777A">
                        <w:pPr>
                          <w:pStyle w:val="7"/>
                          <w:ind w:firstLine="1470" w:firstLineChars="70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工程数学 (9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)、通信原理 (9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)、计算机网络 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89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)、操作系统 (1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00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)、数据挖掘与实践(9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)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1160;width:6777990;" coordorigin="3308,7198" coordsize="10674,61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7" o:spid="_x0000_s1026" o:spt="203" style="position:absolute;left:3308;top:7268;height:546;width:10674;" coordorigin="747,2519" coordsize="10674,54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GNdie74AAADb&#10;AAAADwAAAGRycy9kb3ducmV2LnhtbEWPT2vCQBTE7wW/w/KE3nRjKqKpa0BLocdq/4C3R/Y1G8y+&#10;jdmtSfz0XUHocZiZ3zDrvLe1uFDrK8cKZtMEBHHhdMWlgs+P18kShA/IGmvHpGAgD/lm9LDGTLuO&#10;93Q5hFJECPsMFZgQmkxKXxiy6KeuIY7ej2sthijbUuoWuwi3tUyTZCEtVhwXDDa0M1ScDr9Wgd0u&#10;j0/Yv798r/rrdZifF187c1bqcTxLnkEE6sN/+N5+0wrSOdy+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die74A&#10;AADbAAAADwAAAAAAAAABACAAAAAiAAAAZHJzL2Rvd25yZXYueG1sUEsBAhQAFAAAAAgAh07iQDMv&#10;BZ47AAAAOQAAABAAAAAAAAAAAQAgAAAADQEAAGRycy9zaGFwZXhtbC54bWxQSwUGAAAAAAYABgBb&#10;AQAAtwMAAAAA&#10;" path="m0,258l130,0,329,0,460,258xe">
                      <v:path o:connectlocs="230,0;65,129;230,258;394,129" o:connectangles="247,164,82,0"/>
                      <v:fill on="t" focussize="0,0"/>
                      <v:stroke on="f" weight="1pt"/>
                      <v:imagedata o:title=""/>
                      <o:lock v:ext="edit" aspectratio="f"/>
                    </v:shape>
  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Df+/O70AAADb&#10;AAAADwAAAGRycy9kb3ducmV2LnhtbEWPwWrDMBBE74H8g9hAb4ls0ybFtexDodCeSpMQyG2x1rYS&#10;a2Us1U7/vioUchxm5g1TVDfbi4lGbxwrSDcJCOLaacOtguPhbf0Mwgdkjb1jUvBDHqpyuSgw127m&#10;L5r2oRURwj5HBV0IQy6lrzuy6DduII5e40aLIcqxlXrEOcJtL7Mk2UqLhuNChwO9dlRf999WAWWX&#10;wZjTo5O7U3ZuP/pPOx8apR5WafICItAt3MP/7XetIHuCvy/x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787vQAA&#10;ANsAAAAPAAAAAAAAAAEAIAAAACIAAABkcnMvZG93bnJldi54bWxQSwECFAAUAAAACACHTuJAMy8F&#10;njsAAAA5AAAAEAAAAAAAAAABACAAAAAMAQAAZHJzL3NoYXBleG1sLnhtbFBLBQYAAAAABgAGAFsB&#10;AAC2AwAAAAA=&#10;" path="m0,0l1854,0,2062,208,2062,416,0,416xe">
                      <v:path o:connectlocs="2062,208;1031,416;0,208;1031,0" o:connectangles="0,82,164,247"/>
                      <v:fill on="t" focussize="0,0"/>
                      <v:stroke on="f" weight="1pt"/>
                      <v:imagedata o:title=""/>
                      <o:lock v:ext="edit" aspectratio="f"/>
                    </v:shape>
                    <v:line id="直接连接符 14" o:spid="_x0000_s1026" o:spt="20" style="position:absolute;left:1005;top:2935;height:0;width:10417;" filled="f" stroked="t" coordsize="21600,21600" o:gfxdata="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DD8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DDDDDD" joinstyle="miter"/>
                      <v:imagedata o:title=""/>
                      <o:lock v:ext="edit" aspectratio="f"/>
                    </v:line>
                  </v:group>
                  <v:shape id="文本框 35" o:spid="_x0000_s1026" o:spt="202" type="#_x0000_t202" style="position:absolute;left:3670;top:7198;height:535;width:173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1471B25C">
                          <w:pPr>
                            <w:rPr>
                              <w:rFonts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3556000</wp:posOffset>
                </wp:positionV>
                <wp:extent cx="6613525" cy="831850"/>
                <wp:effectExtent l="0" t="0" r="0" b="6350"/>
                <wp:wrapNone/>
                <wp:docPr id="4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525" cy="83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39F4BEE"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本次数据挖掘从数据探索出发，通过特征工程、构建模型等过程对Airbnb新用户的民宿预定结果进行预测，从而预测一个新用户的第一个预订目的地是哪个国家。</w:t>
                            </w:r>
                          </w:p>
                          <w:p w14:paraId="0806A71C"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主要负责构建逻辑回归模型进行预测、通过改变模型的参数和数据量大小来观察NDCG的评分结果。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53pt;margin-top:280pt;height:65.5pt;width:520.75pt;z-index:251665408;mso-width-relative:page;mso-height-relative:page;" filled="f" stroked="f" coordsize="21600,21600" o:gfxdata="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drMY2QAAAAwBAAAPAAAAAAAAAAEAIAAA&#10;ACIAAABkcnMvZG93bnJldi54bWxQSwECFAAUAAAACACHTuJAdSfJttIBAACMAwAADgAAAAAAAAAB&#10;ACAAAAAo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39F4BEE"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本次数据挖掘从数据探索出发，通过特征工程、构建模型等过程对Airbnb新用户的民宿预定结果进行预测，从而预测一个新用户的第一个预订目的地是哪个国家。</w:t>
                      </w:r>
                    </w:p>
                    <w:p w14:paraId="0806A71C"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主要负责构建逻辑回归模型进行预测、通过改变模型的参数和数据量大小来观察NDCG的评分结果。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2581910</wp:posOffset>
                </wp:positionV>
                <wp:extent cx="6600825" cy="813435"/>
                <wp:effectExtent l="0" t="0" r="0" b="0"/>
                <wp:wrapNone/>
                <wp:docPr id="38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13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82A27D4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通过使用I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ntel SGX技术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，采用SM2算法、SM3算法和SM4算法，最终实现一个隐私数据保护系统。</w:t>
                            </w:r>
                          </w:p>
                          <w:p w14:paraId="67D3620A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主要负责在Intel官方提供的远程认证接口和样例代码的基础上，改造出适合客户端认证服务端有效性的协议，进行逻辑功能测试、算法性能测试，并最终撰写作品报告。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52.65pt;margin-top:203.3pt;height:64.05pt;width:519.75pt;z-index:251664384;mso-width-relative:page;mso-height-relative:page;" filled="f" stroked="f" coordsize="21600,21600" o:gfxdata="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8CHIdkAAAAMAQAADwAAAAAAAAABACAA&#10;AAAiAAAAZHJzL2Rvd25yZXYueG1sUEsBAhQAFAAAAAgAh07iQD98jmXTAQAAjAMAAA4AAAAAAAAA&#10;AQAgAAAAKA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82A27D4"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通过使用I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ntel SGX技术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，采用SM2算法、SM3算法和SM4算法，最终实现一个隐私数据保护系统。</w:t>
                      </w:r>
                    </w:p>
                    <w:p w14:paraId="67D3620A"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主要负责在Intel官方提供的远程认证接口和样例代码的基础上，改造出适合客户端认证服务端有效性的协议，进行逻辑功能测试、算法性能测试，并最终撰写作品报告。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4457700</wp:posOffset>
                </wp:positionV>
                <wp:extent cx="6777990" cy="1812925"/>
                <wp:effectExtent l="0" t="0" r="4191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990" cy="1812612"/>
                          <a:chOff x="0" y="0"/>
                          <a:chExt cx="6778625" cy="1812951"/>
                        </a:xfrm>
                      </wpg:grpSpPr>
                      <wps:wsp>
                        <wps:cNvPr id="6" name="文本框 58"/>
                        <wps:cNvSpPr txBox="1"/>
                        <wps:spPr>
                          <a:xfrm>
                            <a:off x="107960" y="339476"/>
                            <a:ext cx="6668759" cy="147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11B7428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学习类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一等奖学金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（连续2年）、优秀学生（连续2年）</w:t>
                              </w:r>
                            </w:p>
                            <w:p w14:paraId="62AFB5E7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专业类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  <w:lang w:val="en-US" w:eastAsia="zh-CN"/>
                                </w:rPr>
                                <w:t>xxxxx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挑战赛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赛区二等奖、第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全国大学生信息安全竞赛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 xml:space="preserve">作品赛决赛优胜奖、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 xml:space="preserve">   </w:t>
                              </w:r>
                            </w:p>
                            <w:p w14:paraId="40F20FFA">
                              <w:pPr>
                                <w:ind w:left="420" w:firstLine="1155" w:firstLineChars="55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大赛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三等奖</w:t>
                              </w:r>
                            </w:p>
                            <w:p w14:paraId="4B380E47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语言类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20</w:t>
                              </w:r>
                              <w:bookmarkStart w:id="0" w:name="_Hlk48642497"/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“外研社·国才杯”</w:t>
                              </w:r>
                              <w:bookmarkEnd w:id="0"/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全国英语阅读大赛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初赛三等奖</w:t>
                              </w:r>
                            </w:p>
                            <w:p w14:paraId="543BB086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学生工作类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优秀班干部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（连续2年）、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优秀共青团员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595959"/>
                                </w:rPr>
                                <w:t>优秀共青团干部</w:t>
                              </w:r>
                            </w:p>
                            <w:p w14:paraId="34F6EFEB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>艺术体育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>类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高校网络媒体展示节标志设计类二等奖、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大学田径运动会女子4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*100米接力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第五名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778625" cy="391160"/>
                            <a:chOff x="3308" y="14254"/>
                            <a:chExt cx="10675" cy="616"/>
                          </a:xfrm>
                        </wpg:grpSpPr>
                        <wpg:grpSp>
                          <wpg:cNvPr id="63" name="组合 17"/>
                          <wpg:cNvGrpSpPr/>
                          <wpg:grpSpPr>
                            <a:xfrm>
                              <a:off x="3308" y="14324"/>
                              <a:ext cx="10675" cy="546"/>
                              <a:chOff x="747" y="2519"/>
                              <a:chExt cx="10675" cy="546"/>
                            </a:xfrm>
                          </wpg:grpSpPr>
                          <wps:wsp>
                            <wps:cNvPr id="64" name="梯形 12"/>
                            <wps:cNvSpPr/>
                            <wps:spPr>
                              <a:xfrm rot="5400000" flipV="1">
                                <a:off x="646" y="2706"/>
                                <a:ext cx="460" cy="2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16187392">
                                    <a:pos x="230" y="0"/>
                                  </a:cxn>
                                  <a:cxn ang="10747904">
                                    <a:pos x="65" y="129"/>
                                  </a:cxn>
                                  <a:cxn ang="5373952">
                                    <a:pos x="230" y="258"/>
                                  </a:cxn>
                                  <a:cxn ang="0">
                                    <a:pos x="394" y="129"/>
                                  </a:cxn>
                                </a:cxnLst>
                                <a:rect l="0" t="0" r="0" b="0"/>
                                <a:pathLst>
                                  <a:path w="460" h="258">
                                    <a:moveTo>
                                      <a:pt x="0" y="258"/>
                                    </a:moveTo>
                                    <a:lnTo>
                                      <a:pt x="130" y="0"/>
                                    </a:lnTo>
                                    <a:lnTo>
                                      <a:pt x="329" y="0"/>
                                    </a:lnTo>
                                    <a:lnTo>
                                      <a:pt x="460" y="2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5264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65" name="剪去单角的矩形 5"/>
                            <wps:cNvSpPr/>
                            <wps:spPr>
                              <a:xfrm>
                                <a:off x="747" y="2519"/>
                                <a:ext cx="2062" cy="41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2" y="208"/>
                                  </a:cxn>
                                  <a:cxn ang="5373952">
                                    <a:pos x="1031" y="416"/>
                                  </a:cxn>
                                  <a:cxn ang="10747904">
                                    <a:pos x="0" y="208"/>
                                  </a:cxn>
                                  <a:cxn ang="16187392">
                                    <a:pos x="1031" y="0"/>
                                  </a:cxn>
                                </a:cxnLst>
                                <a:rect l="0" t="0" r="0" b="0"/>
                                <a:pathLst>
                                  <a:path w="2062" h="416">
                                    <a:moveTo>
                                      <a:pt x="0" y="0"/>
                                    </a:moveTo>
                                    <a:lnTo>
                                      <a:pt x="1854" y="0"/>
                                    </a:lnTo>
                                    <a:lnTo>
                                      <a:pt x="2062" y="208"/>
                                    </a:lnTo>
                                    <a:lnTo>
                                      <a:pt x="2062" y="416"/>
                                    </a:lnTo>
                                    <a:lnTo>
                                      <a:pt x="0" y="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85A5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66" name="直接连接符 14"/>
                            <wps:cNvCnPr/>
                            <wps:spPr>
                              <a:xfrm>
                                <a:off x="1005" y="2935"/>
                                <a:ext cx="10417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DDDDDD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67" name="文本框 64"/>
                          <wps:cNvSpPr txBox="1"/>
                          <wps:spPr>
                            <a:xfrm>
                              <a:off x="3670" y="14254"/>
                              <a:ext cx="1738" cy="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F872DB7"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  <w:t>获奖情况</w:t>
                                </w:r>
                              </w:p>
                              <w:p w14:paraId="31F991B7"/>
                            </w:txbxContent>
                          </wps:txbx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pt;margin-top:351pt;height:142.75pt;width:533.7pt;z-index:251668480;mso-width-relative:page;mso-height-relative:page;" coordsize="6778625,1812951" o:gfxdata="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I+R2fzcAAAADAEAAA8AAAAAAAAAAQAgAAAAIgAAAGRycy9kb3ducmV2LnhtbFBLAQIU&#10;ABQAAAAIAIdO4kBRIpdhfwUAAGsSAAAOAAAAAAAAAAEAIAAAACsBAABkcnMvZTJvRG9jLnhtbFBL&#10;BQYAAAAABgAGAFkBAAAcCQAAAAA=&#10;">
                <o:lock v:ext="edit" aspectratio="f"/>
                <v:shape id="文本框 58" o:spid="_x0000_s1026" o:spt="202" type="#_x0000_t202" style="position:absolute;left:107960;top:339476;height:1473475;width:666875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311B7428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学习类  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一等奖学金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（连续2年）、优秀学生（连续2年）</w:t>
                        </w:r>
                      </w:p>
                      <w:p w14:paraId="62AFB5E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专业类  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  <w:lang w:val="en-US" w:eastAsia="zh-CN"/>
                          </w:rPr>
                          <w:t>xxxxx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挑战赛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赛区二等奖、第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全国大学生信息安全竞赛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 xml:space="preserve">作品赛决赛优胜奖、 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 xml:space="preserve">   </w:t>
                        </w:r>
                      </w:p>
                      <w:p w14:paraId="40F20FFA">
                        <w:pPr>
                          <w:ind w:left="420" w:firstLine="1155" w:firstLineChars="55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大赛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三等奖</w:t>
                        </w:r>
                      </w:p>
                      <w:p w14:paraId="4B380E4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语言类  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20</w:t>
                        </w:r>
                        <w:bookmarkStart w:id="0" w:name="_Hlk48642497"/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“外研社·国才杯”</w:t>
                        </w:r>
                        <w:bookmarkEnd w:id="0"/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全国英语阅读大赛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初赛三等奖</w:t>
                        </w:r>
                      </w:p>
                      <w:p w14:paraId="543BB086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学生工作类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优秀班干部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（连续2年）、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优秀共青团员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595959"/>
                          </w:rPr>
                          <w:t>优秀共青团干部</w:t>
                        </w:r>
                      </w:p>
                      <w:p w14:paraId="34F6EFEB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>艺术体育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>类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高校网络媒体展示节标志设计类二等奖、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大学田径运动会女子4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*100米接力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第五名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1160;width:6778625;" coordorigin="3308,14254" coordsize="10675,61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7" o:spid="_x0000_s1026" o:spt="203" style="position:absolute;left:3308;top:14324;height:546;width:10675;" coordorigin="747,2519" coordsize="10675,546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jr3bu74AAADb&#10;AAAADwAAAGRycy9kb3ducmV2LnhtbEWPT2vCQBTE7wW/w/IEb7rRSoipq6Cl4NH6D3p7ZF+zodm3&#10;MbvV6Kd3C0KPw8z8hpkvO1uLC7W+cqxgPEpAEBdOV1wqOOw/hhkIH5A11o5JwY08LBe9lznm2l35&#10;ky67UIoIYZ+jAhNCk0vpC0MW/cg1xNH7dq3FEGVbSt3iNcJtLSdJkkqLFccFgw2tDRU/u1+rwK6y&#10;r1fstu+nWXe/36bn9Lg2Z6UG/XHyBiJQF/7Dz/ZGK0in8Pc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3bu74A&#10;AADbAAAADwAAAAAAAAABACAAAAAiAAAAZHJzL2Rvd25yZXYueG1sUEsBAhQAFAAAAAgAh07iQDMv&#10;BZ47AAAAOQAAABAAAAAAAAAAAQAgAAAADQEAAGRycy9zaGFwZXhtbC54bWxQSwUGAAAAAAYABgBb&#10;AQAAtwMAAAAA&#10;" path="m0,258l130,0,329,0,460,258xe">
                      <v:path o:connectlocs="230,0;65,129;230,258;394,129" o:connectangles="247,164,82,0"/>
                      <v:fill on="t" focussize="0,0"/>
                      <v:stroke on="f" weight="1pt"/>
                      <v:imagedata o:title=""/>
                      <o:lock v:ext="edit" aspectratio="f"/>
                    </v:shape>
  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m5UG+70AAADb&#10;AAAADwAAAGRycy9kb3ducmV2LnhtbEWPS2vDMBCE74X8B7GF3Bo5Jo/iWPEhUGhPJQ8CvS3W2lZq&#10;rYyl2um/jwKBHIeZ+YbJi6ttxUC9N44VzGcJCOLSacO1gtPx4+0dhA/IGlvHpOCfPBTbyUuOmXYj&#10;72k4hFpECPsMFTQhdJmUvmzIop+5jjh6lesthij7Wuoexwi3rUyTZCUtGo4LDXa0a6j8PfxZBZRe&#10;OmPOCyfX5/Sn/mq/7XislJq+zpMNiEDX8Aw/2p9awWoJ9y/xB8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lQb7vQAA&#10;ANsAAAAPAAAAAAAAAAEAIAAAACIAAABkcnMvZG93bnJldi54bWxQSwECFAAUAAAACACHTuJAMy8F&#10;njsAAAA5AAAAEAAAAAAAAAABACAAAAAMAQAAZHJzL3NoYXBleG1sLnhtbFBLBQYAAAAABgAGAFsB&#10;AAC2AwAAAAA=&#10;" path="m0,0l1854,0,2062,208,2062,416,0,416xe">
                      <v:path o:connectlocs="2062,208;1031,416;0,208;1031,0" o:connectangles="0,82,164,247"/>
                      <v:fill on="t" focussize="0,0"/>
                      <v:stroke on="f" weight="1pt"/>
                      <v:imagedata o:title=""/>
                      <o:lock v:ext="edit" aspectratio="f"/>
                    </v:shape>
                    <v:line id="直接连接符 14" o:spid="_x0000_s1026" o:spt="20" style="position:absolute;left:1005;top:2935;height:0;width:10417;" filled="f" stroked="t" coordsize="21600,21600" o:gfxdata="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now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DDDDDD" joinstyle="miter"/>
                      <v:imagedata o:title=""/>
                      <o:lock v:ext="edit" aspectratio="f"/>
                    </v:line>
                  </v:group>
                  <v:shape id="文本框 64" o:spid="_x0000_s1026" o:spt="202" type="#_x0000_t202" style="position:absolute;left:3670;top:14254;height:535;width:1738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F872DB7">
                          <w:pPr>
                            <w:rPr>
                              <w:rFonts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  <w:t>获奖情况</w:t>
                          </w:r>
                        </w:p>
                        <w:p w14:paraId="31F991B7"/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6813550</wp:posOffset>
                </wp:positionV>
                <wp:extent cx="6600825" cy="800100"/>
                <wp:effectExtent l="0" t="0" r="0" b="0"/>
                <wp:wrapNone/>
                <wp:docPr id="7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4983AEC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聆听上十场全英可视计算前沿讲座，了解到复杂场景重建与功能识别、海量数据可视化与可视分析、共融机器人交互生态与自主学习等方面的科学技术研究，得到由专业建模师对3DsMax软件的使用教导，最终自己独立完成两份完整的场景和撰写论文报告，以总分第二的好成绩被评为“优秀学员”（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0/198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-52.5pt;margin-top:536.5pt;height:63pt;width:519.75pt;z-index:251667456;mso-width-relative:page;mso-height-relative:page;" filled="f" stroked="f" coordsize="21600,21600" o:gfxdata="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8DTstoAAAAOAQAADwAAAAAAAAABACAA&#10;AAAiAAAAZHJzL2Rvd25yZXYueG1sUEsBAhQAFAAAAAgAh07iQEXAfmbSAQAAjAMAAA4AAAAAAAAA&#10;AQAgAAAAKQ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4983AEC"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聆听上十场全英可视计算前沿讲座，了解到复杂场景重建与功能识别、海量数据可视化与可视分析、共融机器人交互生态与自主学习等方面的科学技术研究，得到由专业建模师对3DsMax软件的使用教导，最终自己独立完成两份完整的场景和撰写论文报告，以总分第二的好成绩被评为“优秀学员”（1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0/198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6261100</wp:posOffset>
                </wp:positionV>
                <wp:extent cx="6796405" cy="1619250"/>
                <wp:effectExtent l="0" t="0" r="2413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193" cy="1619250"/>
                          <a:chOff x="0" y="0"/>
                          <a:chExt cx="6797225" cy="1622085"/>
                        </a:xfrm>
                      </wpg:grpSpPr>
                      <wpg:grpSp>
                        <wpg:cNvPr id="10" name="组合 47"/>
                        <wpg:cNvGrpSpPr/>
                        <wpg:grpSpPr>
                          <a:xfrm>
                            <a:off x="143934" y="328721"/>
                            <a:ext cx="6564430" cy="1262220"/>
                            <a:chOff x="1087" y="7571"/>
                            <a:chExt cx="10250" cy="2022"/>
                          </a:xfrm>
                        </wpg:grpSpPr>
                        <wps:wsp>
                          <wps:cNvPr id="11" name="文本框 48"/>
                          <wps:cNvSpPr txBox="1"/>
                          <wps:spPr>
                            <a:xfrm>
                              <a:off x="4814" y="9133"/>
                              <a:ext cx="6523" cy="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98A8629">
                                <w:pPr>
                                  <w:ind w:firstLine="315" w:firstLineChars="15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大学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 xml:space="preserve">班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 xml:space="preserve">                               团支书</w:t>
                                </w: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  <wps:wsp>
                          <wps:cNvPr id="12" name="文本框 49"/>
                          <wps:cNvSpPr txBox="1"/>
                          <wps:spPr>
                            <a:xfrm>
                              <a:off x="1087" y="7571"/>
                              <a:ext cx="2284" cy="4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3FBD1DC"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</wpg:grpSp>
                      <wpg:grpSp>
                        <wpg:cNvPr id="13" name="组合 50"/>
                        <wpg:cNvGrpSpPr/>
                        <wpg:grpSpPr>
                          <a:xfrm>
                            <a:off x="131590" y="328778"/>
                            <a:ext cx="6665635" cy="1293307"/>
                            <a:chOff x="1102" y="5521"/>
                            <a:chExt cx="10595" cy="2598"/>
                          </a:xfrm>
                        </wpg:grpSpPr>
                        <wps:wsp>
                          <wps:cNvPr id="14" name="文本框 51"/>
                          <wps:cNvSpPr txBox="1"/>
                          <wps:spPr>
                            <a:xfrm>
                              <a:off x="3519" y="5521"/>
                              <a:ext cx="8178" cy="6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BAC0707">
                                <w:pPr>
                                  <w:ind w:firstLine="1261" w:firstLineChars="60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大学“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 xml:space="preserve">”暑期学校                    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成员</w:t>
                                </w:r>
                              </w:p>
                              <w:p w14:paraId="586CC0D8">
                                <w:pPr>
                                  <w:ind w:firstLine="1681" w:firstLineChars="80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  <wps:wsp>
                          <wps:cNvPr id="15" name="文本框 52"/>
                          <wps:cNvSpPr txBox="1"/>
                          <wps:spPr>
                            <a:xfrm>
                              <a:off x="1102" y="7467"/>
                              <a:ext cx="2269" cy="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269F3E53"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</w:p>
                              <w:p w14:paraId="5494E1BD">
                                <w:pP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</w:rPr>
                                </w:pP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</wpg:grpSp>
                      <wpg:grpSp>
                        <wpg:cNvPr id="16" name="组合 60"/>
                        <wpg:cNvGrpSpPr/>
                        <wpg:grpSpPr>
                          <a:xfrm>
                            <a:off x="0" y="0"/>
                            <a:ext cx="6777990" cy="391160"/>
                            <a:chOff x="3308" y="9472"/>
                            <a:chExt cx="10674" cy="616"/>
                          </a:xfrm>
                        </wpg:grpSpPr>
                        <wpg:grpSp>
                          <wpg:cNvPr id="31" name="组合 17"/>
                          <wpg:cNvGrpSpPr/>
                          <wpg:grpSpPr>
                            <a:xfrm>
                              <a:off x="3308" y="9542"/>
                              <a:ext cx="10674" cy="546"/>
                              <a:chOff x="747" y="2519"/>
                              <a:chExt cx="10674" cy="546"/>
                            </a:xfrm>
                          </wpg:grpSpPr>
                          <wps:wsp>
                            <wps:cNvPr id="32" name="梯形 12"/>
                            <wps:cNvSpPr/>
                            <wps:spPr>
                              <a:xfrm rot="5400000" flipV="1">
                                <a:off x="646" y="2706"/>
                                <a:ext cx="460" cy="2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16187392">
                                    <a:pos x="230" y="0"/>
                                  </a:cxn>
                                  <a:cxn ang="10747904">
                                    <a:pos x="65" y="129"/>
                                  </a:cxn>
                                  <a:cxn ang="5373952">
                                    <a:pos x="230" y="258"/>
                                  </a:cxn>
                                  <a:cxn ang="0">
                                    <a:pos x="394" y="129"/>
                                  </a:cxn>
                                </a:cxnLst>
                                <a:rect l="0" t="0" r="0" b="0"/>
                                <a:pathLst>
                                  <a:path w="460" h="258">
                                    <a:moveTo>
                                      <a:pt x="0" y="258"/>
                                    </a:moveTo>
                                    <a:lnTo>
                                      <a:pt x="130" y="0"/>
                                    </a:lnTo>
                                    <a:lnTo>
                                      <a:pt x="329" y="0"/>
                                    </a:lnTo>
                                    <a:lnTo>
                                      <a:pt x="460" y="2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5264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46" name="剪去单角的矩形 5"/>
                            <wps:cNvSpPr/>
                            <wps:spPr>
                              <a:xfrm>
                                <a:off x="747" y="2519"/>
                                <a:ext cx="2062" cy="41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2" y="208"/>
                                  </a:cxn>
                                  <a:cxn ang="5373952">
                                    <a:pos x="1031" y="416"/>
                                  </a:cxn>
                                  <a:cxn ang="10747904">
                                    <a:pos x="0" y="208"/>
                                  </a:cxn>
                                  <a:cxn ang="16187392">
                                    <a:pos x="1031" y="0"/>
                                  </a:cxn>
                                </a:cxnLst>
                                <a:rect l="0" t="0" r="0" b="0"/>
                                <a:pathLst>
                                  <a:path w="2062" h="416">
                                    <a:moveTo>
                                      <a:pt x="0" y="0"/>
                                    </a:moveTo>
                                    <a:lnTo>
                                      <a:pt x="1854" y="0"/>
                                    </a:lnTo>
                                    <a:lnTo>
                                      <a:pt x="2062" y="208"/>
                                    </a:lnTo>
                                    <a:lnTo>
                                      <a:pt x="2062" y="416"/>
                                    </a:lnTo>
                                    <a:lnTo>
                                      <a:pt x="0" y="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85A5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47" name="直接连接符 14"/>
                            <wps:cNvCnPr/>
                            <wps:spPr>
                              <a:xfrm>
                                <a:off x="1005" y="2935"/>
                                <a:ext cx="10417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DDDDDD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56" name="文本框 46"/>
                          <wps:cNvSpPr txBox="1"/>
                          <wps:spPr>
                            <a:xfrm>
                              <a:off x="3670" y="9472"/>
                              <a:ext cx="1738" cy="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9354EF2"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pt;margin-top:493pt;height:127.5pt;width:535.15pt;z-index:251663360;mso-width-relative:page;mso-height-relative:page;" coordsize="6797225,1622085" o:gfxdata="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">
                <o:lock v:ext="edit" aspectratio="f"/>
                <v:group id="组合 47" o:spid="_x0000_s1026" o:spt="203" style="position:absolute;left:143934;top:328721;height:1262220;width:6564430;" coordorigin="1087,7571" coordsize="10250,202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8" o:spid="_x0000_s1026" o:spt="202" type="#_x0000_t202" style="position:absolute;left:4814;top:9133;height:460;width:652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98A8629">
                          <w:pPr>
                            <w:ind w:firstLine="315" w:firstLineChars="15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大学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 xml:space="preserve">班 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 xml:space="preserve">                               团支书</w:t>
                          </w:r>
                        </w:p>
                      </w:txbxContent>
                    </v:textbox>
                  </v:shape>
                  <v:shape id="文本框 49" o:spid="_x0000_s1026" o:spt="202" type="#_x0000_t202" style="position:absolute;left:1087;top:7571;height:482;width:2284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FBD1DC">
                          <w:pP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</w:p>
                      </w:txbxContent>
                    </v:textbox>
                  </v:shape>
                </v:group>
                <v:group id="组合 50" o:spid="_x0000_s1026" o:spt="203" style="position:absolute;left:131590;top:328778;height:1293307;width:6665635;" coordorigin="1102,5521" coordsize="10595,259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51" o:spid="_x0000_s1026" o:spt="202" type="#_x0000_t202" style="position:absolute;left:3519;top:5521;height:654;width:817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BAC0707">
                          <w:pPr>
                            <w:ind w:firstLine="1261" w:firstLineChars="60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大学“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 xml:space="preserve">”暑期学校                      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成员</w:t>
                          </w:r>
                        </w:p>
                        <w:p w14:paraId="586CC0D8">
                          <w:pPr>
                            <w:ind w:firstLine="1681" w:firstLineChars="80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</w:pPr>
                        </w:p>
                      </w:txbxContent>
                    </v:textbox>
                  </v:shape>
                  <v:shape id="文本框 52" o:spid="_x0000_s1026" o:spt="202" type="#_x0000_t202" style="position:absolute;left:1102;top:7467;height:652;width:2269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69F3E53">
                          <w:pP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</w:p>
                        <w:p w14:paraId="5494E1BD">
                          <w:pPr>
                            <w:rPr>
                              <w:rFonts w:ascii="微软雅黑" w:hAnsi="微软雅黑" w:eastAsia="微软雅黑" w:cs="微软雅黑"/>
                              <w:color w:val="595959"/>
                            </w:rPr>
                          </w:pPr>
                        </w:p>
                      </w:txbxContent>
                    </v:textbox>
                  </v:shape>
                </v:group>
                <v:group id="组合 60" o:spid="_x0000_s1026" o:spt="203" style="position:absolute;left:0;top:0;height:391160;width:6777990;" coordorigin="3308,9472" coordsize="10674,61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7" o:spid="_x0000_s1026" o:spt="203" style="position:absolute;left:3308;top:9542;height:546;width:10674;" coordorigin="747,2519" coordsize="10674,54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favJSb4AAADb&#10;AAAADwAAAGRycy9kb3ducmV2LnhtbEWPT2vCQBTE7wW/w/KE3urGWERT14CWgke1f8DbI/uaDWbf&#10;xuxWk3z6rlDocZiZ3zCrvLO1uFLrK8cKppMEBHHhdMWlgo/3t6cFCB+QNdaOSUFPHvL16GGFmXY3&#10;PtD1GEoRIewzVGBCaDIpfWHIop+4hjh63661GKJsS6lbvEW4rWWaJHNpseK4YLChraHifPyxCuxm&#10;cZpht3/9WnbD0D9f5p9bc1HqcTxNXkAE6sJ/+K+90wpmKdy/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vJSb4A&#10;AADbAAAADwAAAAAAAAABACAAAAAiAAAAZHJzL2Rvd25yZXYueG1sUEsBAhQAFAAAAAgAh07iQDMv&#10;BZ47AAAAOQAAABAAAAAAAAAAAQAgAAAADQEAAGRycy9zaGFwZXhtbC54bWxQSwUGAAAAAAYABgBb&#10;AQAAtwMAAAAA&#10;" path="m0,258l130,0,329,0,460,258xe">
                      <v:path o:connectlocs="230,0;65,129;230,258;394,129" o:connectangles="247,164,82,0"/>
                      <v:fill on="t" focussize="0,0"/>
                      <v:stroke on="f" weight="1pt"/>
                      <v:imagedata o:title=""/>
                      <o:lock v:ext="edit" aspectratio="f"/>
                    </v:shape>
  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IPLE7L0AAADb&#10;AAAADwAAAGRycy9kb3ducmV2LnhtbEWPwWrDMBBE74X+g9hCb40cY9ziWM4hUGhOpXYJ9LZYG1uJ&#10;tTKWEid/HxUCOQ4z84Yp1xc7iDNN3jhWsFwkIIhbpw13Cn6bz7cPED4gaxwck4IreVhXz08lFtrN&#10;/EPnOnQiQtgXqKAPYSyk9G1PFv3CjcTR27vJYohy6qSecI5wO8g0SXJp0XBc6HGkTU/tsT5ZBZQe&#10;RmN2mZPvu/Sv2w7fdm72Sr2+LJMViECX8Ajf219aQZbD/5f4A2R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8sTsvQAA&#10;ANsAAAAPAAAAAAAAAAEAIAAAACIAAABkcnMvZG93bnJldi54bWxQSwECFAAUAAAACACHTuJAMy8F&#10;njsAAAA5AAAAEAAAAAAAAAABACAAAAAMAQAAZHJzL3NoYXBleG1sLnhtbFBLBQYAAAAABgAGAFsB&#10;AAC2AwAAAAA=&#10;" path="m0,0l1854,0,2062,208,2062,416,0,416xe">
                      <v:path o:connectlocs="2062,208;1031,416;0,208;1031,0" o:connectangles="0,82,164,247"/>
                      <v:fill on="t" focussize="0,0"/>
                      <v:stroke on="f" weight="1pt"/>
                      <v:imagedata o:title=""/>
                      <o:lock v:ext="edit" aspectratio="f"/>
                    </v:shape>
                    <v:line id="直接连接符 14" o:spid="_x0000_s1026" o:spt="20" style="position:absolute;left:1005;top:2935;height:0;width:10417;" filled="f" stroked="t" coordsize="21600,21600" o:gfxdata="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Y4P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DDDDDD" joinstyle="miter"/>
                      <v:imagedata o:title=""/>
                      <o:lock v:ext="edit" aspectratio="f"/>
                    </v:line>
                  </v:group>
                  <v:shape id="文本框 46" o:spid="_x0000_s1026" o:spt="202" type="#_x0000_t202" style="position:absolute;left:3670;top:9472;height:535;width:173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9354EF2">
                          <w:pPr>
                            <w:rPr>
                              <w:rFonts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  <w:t>实践经历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8324850</wp:posOffset>
                </wp:positionV>
                <wp:extent cx="6782435" cy="1319530"/>
                <wp:effectExtent l="0" t="0" r="3810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307" cy="1319534"/>
                          <a:chOff x="0" y="0"/>
                          <a:chExt cx="6783057" cy="1319534"/>
                        </a:xfrm>
                      </wpg:grpSpPr>
                      <wps:wsp>
                        <wps:cNvPr id="23" name="文本框 29"/>
                        <wps:cNvSpPr txBox="1"/>
                        <wps:spPr>
                          <a:xfrm>
                            <a:off x="107835" y="303535"/>
                            <a:ext cx="6675222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1B7E607E">
                              <w:pPr>
                                <w:pStyle w:val="7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具有良好的英语水平，有代人翻译、撰写英文文书的经历，具有较强的英文文献阅读能力</w:t>
                              </w:r>
                            </w:p>
                            <w:p w14:paraId="4281F19B">
                              <w:pPr>
                                <w:pStyle w:val="7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意志力坚定，每周4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-5次4公里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长跑锻炼了我坚持不懈的精神，让我做事更加耐心、遇到困难能耐心解决</w:t>
                              </w:r>
                            </w:p>
                            <w:p w14:paraId="66B5EB9F">
                              <w:pPr>
                                <w:pStyle w:val="7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具有很强的责任心，两年的团支书经历让我学会如何对上级和下级负责，同时也让自己做事更加认真细致</w:t>
                              </w:r>
                            </w:p>
                            <w:p w14:paraId="21AB2419">
                              <w:pPr>
                                <w:pStyle w:val="7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595959"/>
                                </w:rPr>
                                <w:t>乐于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/>
                                </w:rPr>
                                <w:t>学习各种新事物，本科阶段在信息安全、语义分割、数据挖掘和软件测试等方面均有涉猎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6777990" cy="391160"/>
                            <a:chOff x="3308" y="4876"/>
                            <a:chExt cx="10674" cy="616"/>
                          </a:xfrm>
                        </wpg:grpSpPr>
                        <wpg:grpSp>
                          <wpg:cNvPr id="21" name="组合 17"/>
                          <wpg:cNvGrpSpPr/>
                          <wpg:grpSpPr>
                            <a:xfrm>
                              <a:off x="3308" y="4946"/>
                              <a:ext cx="10674" cy="546"/>
                              <a:chOff x="747" y="2519"/>
                              <a:chExt cx="10674" cy="546"/>
                            </a:xfrm>
                          </wpg:grpSpPr>
                          <wps:wsp>
                            <wps:cNvPr id="18" name="梯形 12"/>
                            <wps:cNvSpPr/>
                            <wps:spPr>
                              <a:xfrm rot="5400000" flipV="1">
                                <a:off x="646" y="2706"/>
                                <a:ext cx="460" cy="2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16187392">
                                    <a:pos x="230" y="0"/>
                                  </a:cxn>
                                  <a:cxn ang="10747904">
                                    <a:pos x="65" y="129"/>
                                  </a:cxn>
                                  <a:cxn ang="5373952">
                                    <a:pos x="230" y="258"/>
                                  </a:cxn>
                                  <a:cxn ang="0">
                                    <a:pos x="394" y="129"/>
                                  </a:cxn>
                                </a:cxnLst>
                                <a:rect l="0" t="0" r="0" b="0"/>
                                <a:pathLst>
                                  <a:path w="460" h="258">
                                    <a:moveTo>
                                      <a:pt x="0" y="258"/>
                                    </a:moveTo>
                                    <a:lnTo>
                                      <a:pt x="130" y="0"/>
                                    </a:lnTo>
                                    <a:lnTo>
                                      <a:pt x="329" y="0"/>
                                    </a:lnTo>
                                    <a:lnTo>
                                      <a:pt x="460" y="2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5264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19" name="剪去单角的矩形 5"/>
                            <wps:cNvSpPr/>
                            <wps:spPr>
                              <a:xfrm>
                                <a:off x="747" y="2519"/>
                                <a:ext cx="2062" cy="41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2" y="208"/>
                                  </a:cxn>
                                  <a:cxn ang="5373952">
                                    <a:pos x="1031" y="416"/>
                                  </a:cxn>
                                  <a:cxn ang="10747904">
                                    <a:pos x="0" y="208"/>
                                  </a:cxn>
                                  <a:cxn ang="16187392">
                                    <a:pos x="1031" y="0"/>
                                  </a:cxn>
                                </a:cxnLst>
                                <a:rect l="0" t="0" r="0" b="0"/>
                                <a:pathLst>
                                  <a:path w="2062" h="416">
                                    <a:moveTo>
                                      <a:pt x="0" y="0"/>
                                    </a:moveTo>
                                    <a:lnTo>
                                      <a:pt x="1854" y="0"/>
                                    </a:lnTo>
                                    <a:lnTo>
                                      <a:pt x="2062" y="208"/>
                                    </a:lnTo>
                                    <a:lnTo>
                                      <a:pt x="2062" y="416"/>
                                    </a:lnTo>
                                    <a:lnTo>
                                      <a:pt x="0" y="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85A5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20" name="直接连接符 14"/>
                            <wps:cNvCnPr/>
                            <wps:spPr>
                              <a:xfrm>
                                <a:off x="1005" y="2935"/>
                                <a:ext cx="10417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DDDDDD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2" name="文本框 28"/>
                          <wps:cNvSpPr txBox="1"/>
                          <wps:spPr>
                            <a:xfrm>
                              <a:off x="3670" y="4876"/>
                              <a:ext cx="1738" cy="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1467A3E"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  <w:t>个人评价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95pt;margin-top:655.5pt;height:103.9pt;width:534.05pt;z-index:251662336;mso-width-relative:page;mso-height-relative:page;" coordsize="6783057,1319534" o:gfxdata="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6FqIjNwAAAAOAQAADwAAAAAAAAABACAAAAAiAAAAZHJzL2Rvd25y&#10;ZXYueG1sUEsBAhQAFAAAAAgAh07iQOp6vgmKBQAAbRIAAA4AAAAAAAAAAQAgAAAAKwEAAGRycy9l&#10;Mm9Eb2MueG1sUEsFBgAAAAAGAAYAWQEAACcJAAAAAA==&#10;">
                <o:lock v:ext="edit" aspectratio="f"/>
                <v:shape id="文本框 29" o:spid="_x0000_s1026" o:spt="202" type="#_x0000_t202" style="position:absolute;left:107835;top:303535;height:1015999;width:6675222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1B7E607E">
                        <w:pPr>
                          <w:pStyle w:val="7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具有良好的英语水平，有代人翻译、撰写英文文书的经历，具有较强的英文文献阅读能力</w:t>
                        </w:r>
                      </w:p>
                      <w:p w14:paraId="4281F19B">
                        <w:pPr>
                          <w:pStyle w:val="7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意志力坚定，每周4</w:t>
                        </w: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-5次4公里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长跑锻炼了我坚持不懈的精神，让我做事更加耐心、遇到困难能耐心解决</w:t>
                        </w:r>
                      </w:p>
                      <w:p w14:paraId="66B5EB9F">
                        <w:pPr>
                          <w:pStyle w:val="7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具有很强的责任心，两年的团支书经历让我学会如何对上级和下级负责，同时也让自己做事更加认真细致</w:t>
                        </w:r>
                      </w:p>
                      <w:p w14:paraId="21AB2419">
                        <w:pPr>
                          <w:pStyle w:val="7"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595959"/>
                          </w:rPr>
                          <w:t>乐于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/>
                          </w:rPr>
                          <w:t>学习各种新事物，本科阶段在信息安全、语义分割、数据挖掘和软件测试等方面均有涉猎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1160;width:6777990;" coordorigin="3308,4876" coordsize="10674,616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7" o:spid="_x0000_s1026" o:spt="203" style="position:absolute;left:3308;top:4946;height:546;width:10674;" coordorigin="747,2519" coordsize="10674,54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V/aiw78AAADb&#10;AAAADwAAAGRycy9kb3ducmV2LnhtbEWPT2vCQBDF74LfYRmhN93YFklTV6GWQo/1X6G3ITvNhmZn&#10;Y3ar0U/vHARvM7w37/1mvux9o47UxTqwgekkA0VcBltzZWC3/RjnoGJCttgEJgNnirBcDAdzLGw4&#10;8ZqOm1QpCeFYoAGXUltoHUtHHuMktMSi/YbOY5K1q7Tt8CThvtGPWTbTHmuWBoctrRyVf5t/b8C/&#10;5T9P2H+9f7/0l8v5+TDbr9zBmIfRNHsFlahPd/Pt+tMKvsDKLzK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2osO/&#10;AAAA2wAAAA8AAAAAAAAAAQAgAAAAIgAAAGRycy9kb3ducmV2LnhtbFBLAQIUABQAAAAIAIdO4kAz&#10;LwWeOwAAADkAAAAQAAAAAAAAAAEAIAAAAA4BAABkcnMvc2hhcGV4bWwueG1sUEsFBgAAAAAGAAYA&#10;WwEAALgDAAAAAA==&#10;" path="m0,258l130,0,329,0,460,258xe">
                      <v:path o:connectlocs="230,0;65,129;230,258;394,129" o:connectangles="247,164,82,0"/>
                      <v:fill on="t" focussize="0,0"/>
                      <v:stroke on="f" weight="1pt"/>
                      <v:imagedata o:title=""/>
                      <o:lock v:ext="edit" aspectratio="f"/>
                    </v:shape>
  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Qt5/g7oAAADb&#10;AAAADwAAAGRycy9kb3ducmV2LnhtbEVPTWvCQBC9F/wPywi91Y1BWo1ZcxCEeipVEbwN2Umymp0N&#10;2W1i/31XEHqbx/ucvLjbVgzUe+NYwXyWgCAunTZcKzgdd29LED4ga2wdk4Jf8lBsJi85ZtqN/E3D&#10;IdQihrDPUEETQpdJ6cuGLPqZ64gjV7neYoiwr6XucYzhtpVpkrxLi4ZjQ4MdbRsqb4cfq4DSa2fM&#10;eeHkxzm91Pv2y47HSqnX6TxZgwh0D//ip/tTx/krePwS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n+DugAAANsA&#10;AAAPAAAAAAAAAAEAIAAAACIAAABkcnMvZG93bnJldi54bWxQSwECFAAUAAAACACHTuJAMy8FnjsA&#10;AAA5AAAAEAAAAAAAAAABACAAAAAJAQAAZHJzL3NoYXBleG1sLnhtbFBLBQYAAAAABgAGAFsBAACz&#10;AwAAAAA=&#10;" path="m0,0l1854,0,2062,208,2062,416,0,416xe">
                      <v:path o:connectlocs="2062,208;1031,416;0,208;1031,0" o:connectangles="0,82,164,247"/>
                      <v:fill on="t" focussize="0,0"/>
                      <v:stroke on="f" weight="1pt"/>
                      <v:imagedata o:title=""/>
                      <o:lock v:ext="edit" aspectratio="f"/>
                    </v:shape>
                    <v:line id="直接连接符 14" o:spid="_x0000_s1026" o:spt="20" style="position:absolute;left:1005;top:2935;height:0;width:10417;" filled="f" stroked="t" coordsize="21600,21600" o:gfxdata="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X+H7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DDDDDD" joinstyle="miter"/>
                      <v:imagedata o:title=""/>
                      <o:lock v:ext="edit" aspectratio="f"/>
                    </v:line>
                  </v:group>
                  <v:shape id="文本框 28" o:spid="_x0000_s1026" o:spt="202" type="#_x0000_t202" style="position:absolute;left:3670;top:4876;height:535;width:1738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11467A3E">
                          <w:pPr>
                            <w:rPr>
                              <w:rFonts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  <w:t>个人评价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2006600</wp:posOffset>
                </wp:positionV>
                <wp:extent cx="6814820" cy="2415540"/>
                <wp:effectExtent l="0" t="0" r="508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20" cy="2415540"/>
                          <a:chOff x="0" y="0"/>
                          <a:chExt cx="6816100" cy="2416822"/>
                        </a:xfrm>
                      </wpg:grpSpPr>
                      <wpg:grpSp>
                        <wpg:cNvPr id="41" name="组合 47"/>
                        <wpg:cNvGrpSpPr/>
                        <wpg:grpSpPr>
                          <a:xfrm>
                            <a:off x="112552" y="346829"/>
                            <a:ext cx="6608619" cy="2069993"/>
                            <a:chOff x="1038" y="7600"/>
                            <a:chExt cx="10319" cy="3316"/>
                          </a:xfrm>
                        </wpg:grpSpPr>
                        <wps:wsp>
                          <wps:cNvPr id="39" name="文本框 48"/>
                          <wps:cNvSpPr txBox="1"/>
                          <wps:spPr>
                            <a:xfrm>
                              <a:off x="3350" y="9153"/>
                              <a:ext cx="8007" cy="17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866DE18">
                                <w:pPr>
                                  <w:ind w:firstLine="630" w:firstLineChars="300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xxxxxxxxxxxxxxxxxxxxxxxxxxxxxxxxx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 xml:space="preserve">                      负责人</w:t>
                                </w: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  <wps:wsp>
                          <wps:cNvPr id="40" name="文本框 49"/>
                          <wps:cNvSpPr txBox="1"/>
                          <wps:spPr>
                            <a:xfrm>
                              <a:off x="1038" y="7600"/>
                              <a:ext cx="2284" cy="4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881ABAB"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</wpg:grpSp>
                      <wpg:grpSp>
                        <wpg:cNvPr id="44" name="组合 50"/>
                        <wpg:cNvGrpSpPr/>
                        <wpg:grpSpPr>
                          <a:xfrm>
                            <a:off x="87551" y="345201"/>
                            <a:ext cx="6728549" cy="1240039"/>
                            <a:chOff x="1032" y="5554"/>
                            <a:chExt cx="10695" cy="2491"/>
                          </a:xfrm>
                        </wpg:grpSpPr>
                        <wps:wsp>
                          <wps:cNvPr id="42" name="文本框 51"/>
                          <wps:cNvSpPr txBox="1"/>
                          <wps:spPr>
                            <a:xfrm>
                              <a:off x="3397" y="5554"/>
                              <a:ext cx="8330" cy="6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000F5FB">
                                <w:pPr>
                                  <w:ind w:firstLine="525" w:firstLineChars="250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xxxxxxxxxxxxxxxxxxxxxxxxxxxxxxxx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主要参与者</w:t>
                                </w: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  <wps:wsp>
                          <wps:cNvPr id="43" name="文本框 52"/>
                          <wps:cNvSpPr txBox="1"/>
                          <wps:spPr>
                            <a:xfrm>
                              <a:off x="1032" y="7484"/>
                              <a:ext cx="2269" cy="5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660C562">
                                <w:pPr>
                                  <w:rPr>
                                    <w:rFonts w:ascii="微软雅黑" w:hAnsi="微软雅黑" w:eastAsia="微软雅黑" w:cs="微软雅黑"/>
                                    <w:color w:val="595959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595959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/>
                                    <w:lang w:val="en-US" w:eastAsia="zh-CN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vert="horz" wrap="square" anchor="t">
                            <a:no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77990" cy="391160"/>
                            <a:chOff x="3308" y="9472"/>
                            <a:chExt cx="10674" cy="616"/>
                          </a:xfrm>
                        </wpg:grpSpPr>
                        <wpg:grpSp>
                          <wpg:cNvPr id="36" name="组合 17"/>
                          <wpg:cNvGrpSpPr/>
                          <wpg:grpSpPr>
                            <a:xfrm>
                              <a:off x="3308" y="9542"/>
                              <a:ext cx="10674" cy="546"/>
                              <a:chOff x="747" y="2519"/>
                              <a:chExt cx="10674" cy="546"/>
                            </a:xfrm>
                          </wpg:grpSpPr>
                          <wps:wsp>
                            <wps:cNvPr id="33" name="梯形 12"/>
                            <wps:cNvSpPr/>
                            <wps:spPr>
                              <a:xfrm rot="5400000" flipV="1">
                                <a:off x="646" y="2706"/>
                                <a:ext cx="460" cy="2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16187392">
                                    <a:pos x="230" y="0"/>
                                  </a:cxn>
                                  <a:cxn ang="10747904">
                                    <a:pos x="65" y="129"/>
                                  </a:cxn>
                                  <a:cxn ang="5373952">
                                    <a:pos x="230" y="258"/>
                                  </a:cxn>
                                  <a:cxn ang="0">
                                    <a:pos x="394" y="129"/>
                                  </a:cxn>
                                </a:cxnLst>
                                <a:rect l="0" t="0" r="0" b="0"/>
                                <a:pathLst>
                                  <a:path w="460" h="258">
                                    <a:moveTo>
                                      <a:pt x="0" y="258"/>
                                    </a:moveTo>
                                    <a:lnTo>
                                      <a:pt x="130" y="0"/>
                                    </a:lnTo>
                                    <a:lnTo>
                                      <a:pt x="329" y="0"/>
                                    </a:lnTo>
                                    <a:lnTo>
                                      <a:pt x="460" y="2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5264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34" name="剪去单角的矩形 5"/>
                            <wps:cNvSpPr/>
                            <wps:spPr>
                              <a:xfrm>
                                <a:off x="747" y="2519"/>
                                <a:ext cx="2062" cy="41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2" y="208"/>
                                  </a:cxn>
                                  <a:cxn ang="5373952">
                                    <a:pos x="1031" y="416"/>
                                  </a:cxn>
                                  <a:cxn ang="10747904">
                                    <a:pos x="0" y="208"/>
                                  </a:cxn>
                                  <a:cxn ang="16187392">
                                    <a:pos x="1031" y="0"/>
                                  </a:cxn>
                                </a:cxnLst>
                                <a:rect l="0" t="0" r="0" b="0"/>
                                <a:pathLst>
                                  <a:path w="2062" h="416">
                                    <a:moveTo>
                                      <a:pt x="0" y="0"/>
                                    </a:moveTo>
                                    <a:lnTo>
                                      <a:pt x="1854" y="0"/>
                                    </a:lnTo>
                                    <a:lnTo>
                                      <a:pt x="2062" y="208"/>
                                    </a:lnTo>
                                    <a:lnTo>
                                      <a:pt x="2062" y="416"/>
                                    </a:lnTo>
                                    <a:lnTo>
                                      <a:pt x="0" y="4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85A5"/>
                              </a:solidFill>
                              <a:ln w="12700">
                                <a:noFill/>
                              </a:ln>
                            </wps:spPr>
                            <wps:bodyPr vert="horz" wrap="square" anchor="ctr" upright="1"/>
                          </wps:wsp>
                          <wps:wsp>
                            <wps:cNvPr id="35" name="直接连接符 14"/>
                            <wps:cNvCnPr/>
                            <wps:spPr>
                              <a:xfrm>
                                <a:off x="1005" y="2935"/>
                                <a:ext cx="10417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DDDDDD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7" name="文本框 46"/>
                          <wps:cNvSpPr txBox="1"/>
                          <wps:spPr>
                            <a:xfrm>
                              <a:off x="3670" y="9472"/>
                              <a:ext cx="1738" cy="5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27D7AD2"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/>
                                    <w:sz w:val="24"/>
                                    <w:szCs w:val="32"/>
                                  </w:rPr>
                                  <w:t>科研经历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pt;margin-top:158pt;height:190.2pt;width:536.6pt;z-index:251660288;mso-width-relative:page;mso-height-relative:page;" coordsize="6816100,2416822" o:gfxdata="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5YsWptwAAAAMAQAADwAAAAAAAAAB&#10;ACAAAAAiAAAAZHJzL2Rvd25yZXYueG1sUEsBAhQAFAAAAAgAh07iQMTsgaiABgAA8BkAAA4AAAAA&#10;AAAAAQAgAAAAKwEAAGRycy9lMm9Eb2MueG1sUEsFBgAAAAAGAAYAWQEAAB0KAAAAAA==&#10;">
                <o:lock v:ext="edit" aspectratio="f"/>
                <v:group id="组合 47" o:spid="_x0000_s1026" o:spt="203" style="position:absolute;left:112552;top:346829;height:2069993;width:6608619;" coordorigin="1038,7600" coordsize="10319,3316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8" o:spid="_x0000_s1026" o:spt="202" type="#_x0000_t202" style="position:absolute;left:3350;top:9153;height:1763;width:8007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1866DE18">
                          <w:pPr>
                            <w:ind w:firstLine="630" w:firstLineChars="300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xxxxxxxxxxxxxxxxxxxxxxxxxxxxxxxxx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 xml:space="preserve">                      负责人</w:t>
                          </w:r>
                        </w:p>
                      </w:txbxContent>
                    </v:textbox>
                  </v:shape>
                  <v:shape id="文本框 49" o:spid="_x0000_s1026" o:spt="202" type="#_x0000_t202" style="position:absolute;left:1038;top:7600;height:482;width:2284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881ABAB">
                          <w:pPr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</w:p>
                      </w:txbxContent>
                    </v:textbox>
                  </v:shape>
                </v:group>
                <v:group id="组合 50" o:spid="_x0000_s1026" o:spt="203" style="position:absolute;left:87551;top:345201;height:1240039;width:6728549;" coordorigin="1032,5554" coordsize="10695,249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1" o:spid="_x0000_s1026" o:spt="202" type="#_x0000_t202" style="position:absolute;left:3397;top:5554;height:654;width:833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000F5FB">
                          <w:pPr>
                            <w:ind w:firstLine="525" w:firstLineChars="250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xxxxxxxxxxxxxxxxxxxxxxxxxxxxxxxx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 xml:space="preserve">              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主要参与者</w:t>
                          </w:r>
                        </w:p>
                      </w:txbxContent>
                    </v:textbox>
                  </v:shape>
                  <v:shape id="文本框 52" o:spid="_x0000_s1026" o:spt="202" type="#_x0000_t202" style="position:absolute;left:1032;top:7484;height:561;width:2269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660C562">
                          <w:pPr>
                            <w:rPr>
                              <w:rFonts w:ascii="微软雅黑" w:hAnsi="微软雅黑" w:eastAsia="微软雅黑" w:cs="微软雅黑"/>
                              <w:color w:val="595959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595959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/>
                              <w:lang w:val="en-US" w:eastAsia="zh-CN"/>
                            </w:rPr>
                            <w:t>xx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391160;width:6777990;" coordorigin="3308,9472" coordsize="10674,61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17" o:spid="_x0000_s1026" o:spt="203" style="position:absolute;left:3308;top:9542;height:546;width:10674;" coordorigin="747,2519" coordsize="10674,54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梯形 12" o:spid="_x0000_s1026" o:spt="100" style="position:absolute;left:646;top:2706;flip:y;height:258;width:460;rotation:-5898240f;v-text-anchor:middle;" fillcolor="#335264" filled="t" stroked="f" coordsize="460,258" o:gfxdata="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s0r4A&#10;AADbAAAADwAAAAAAAAABACAAAAAiAAAAZHJzL2Rvd25yZXYueG1sUEsBAhQAFAAAAAgAh07iQDMv&#10;BZ47AAAAOQAAABAAAAAAAAAAAQAgAAAADQEAAGRycy9zaGFwZXhtbC54bWxQSwUGAAAAAAYABgBb&#10;AQAAtwMAAAAA&#10;" path="m0,258l130,0,329,0,460,258xe">
                      <v:path o:connectlocs="230,0;65,129;230,258;394,129" o:connectangles="247,164,82,0"/>
                      <v:fill on="t" focussize="0,0"/>
                      <v:stroke on="f" weight="1pt"/>
                      <v:imagedata o:title=""/>
                      <o:lock v:ext="edit" aspectratio="f"/>
                    </v:shape>
                    <v:shape id="剪去单角的矩形 5" o:spid="_x0000_s1026" o:spt="100" style="position:absolute;left:747;top:2519;height:416;width:2062;v-text-anchor:middle;" fillcolor="#5485A5" filled="t" stroked="f" coordsize="2062,416" o:gfxdata="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aox9vQAA&#10;ANsAAAAPAAAAAAAAAAEAIAAAACIAAABkcnMvZG93bnJldi54bWxQSwECFAAUAAAACACHTuJAMy8F&#10;njsAAAA5AAAAEAAAAAAAAAABACAAAAAMAQAAZHJzL3NoYXBleG1sLnhtbFBLBQYAAAAABgAGAFsB&#10;AAC2AwAAAAA=&#10;" path="m0,0l1854,0,2062,208,2062,416,0,416xe">
                      <v:path o:connectlocs="2062,208;1031,416;0,208;1031,0" o:connectangles="0,82,164,247"/>
                      <v:fill on="t" focussize="0,0"/>
                      <v:stroke on="f" weight="1pt"/>
                      <v:imagedata o:title=""/>
                      <o:lock v:ext="edit" aspectratio="f"/>
                    </v:shape>
                    <v:line id="直接连接符 14" o:spid="_x0000_s1026" o:spt="20" style="position:absolute;left:1005;top:2935;height:0;width:10417;" filled="f" stroked="t" coordsize="21600,21600" o:gfxdata="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8t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DDDDDD" joinstyle="miter"/>
                      <v:imagedata o:title=""/>
                      <o:lock v:ext="edit" aspectratio="f"/>
                    </v:line>
                  </v:group>
                  <v:shape id="文本框 46" o:spid="_x0000_s1026" o:spt="202" type="#_x0000_t202" style="position:absolute;left:3670;top:9472;height:535;width:1738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127D7AD2">
                          <w:pPr>
                            <w:rPr>
                              <w:rFonts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/>
                              <w:sz w:val="24"/>
                              <w:szCs w:val="32"/>
                            </w:rPr>
                            <w:t>科研经历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-812800</wp:posOffset>
                </wp:positionV>
                <wp:extent cx="3644900" cy="1063625"/>
                <wp:effectExtent l="0" t="0" r="0" b="3175"/>
                <wp:wrapNone/>
                <wp:docPr id="5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1063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46A111F"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 w14:paraId="1FEA033B"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xxxxxxxxxxxxxxxxxxxxx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 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64pt;margin-top:-64pt;height:83.75pt;width:287pt;z-index:251659264;mso-width-relative:page;mso-height-relative:page;" filled="f" stroked="f" coordsize="21600,21600" o:gfxdata="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qO6R9cAAAALAQAADwAAAAAAAAABACAAAAAiAAAA&#10;ZHJzL2Rvd25yZXYueG1sUEsBAhQAFAAAAAgAh07iQMwdFVHPAQAAfwMAAA4AAAAAAAAAAQAgAAAA&#10;Jg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46A111F"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  <w:p w14:paraId="1FEA033B"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xxxxxxxxxxxxxxx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xxxxxxxxxxxxxxxxxxxxx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 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D4146"/>
    <w:multiLevelType w:val="multilevel"/>
    <w:tmpl w:val="2F5D41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E642BA"/>
    <w:multiLevelType w:val="multilevel"/>
    <w:tmpl w:val="58E642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95E59CA"/>
    <w:multiLevelType w:val="singleLevel"/>
    <w:tmpl w:val="595E59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03EE2"/>
    <w:multiLevelType w:val="multilevel"/>
    <w:tmpl w:val="5A303E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CA3A37"/>
    <w:multiLevelType w:val="multilevel"/>
    <w:tmpl w:val="62CA3A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4694F"/>
    <w:rsid w:val="000070E0"/>
    <w:rsid w:val="00041611"/>
    <w:rsid w:val="00042531"/>
    <w:rsid w:val="00060291"/>
    <w:rsid w:val="00060E25"/>
    <w:rsid w:val="0009298F"/>
    <w:rsid w:val="000A3893"/>
    <w:rsid w:val="000C49E9"/>
    <w:rsid w:val="000C632E"/>
    <w:rsid w:val="000E31B6"/>
    <w:rsid w:val="000E7325"/>
    <w:rsid w:val="00105BC9"/>
    <w:rsid w:val="001141F5"/>
    <w:rsid w:val="00155841"/>
    <w:rsid w:val="00176D4C"/>
    <w:rsid w:val="00186AFA"/>
    <w:rsid w:val="001A3BC9"/>
    <w:rsid w:val="001C1CC3"/>
    <w:rsid w:val="001C2BCC"/>
    <w:rsid w:val="001F307F"/>
    <w:rsid w:val="0020572E"/>
    <w:rsid w:val="002278CE"/>
    <w:rsid w:val="002346BB"/>
    <w:rsid w:val="002440D3"/>
    <w:rsid w:val="0025276A"/>
    <w:rsid w:val="002733EE"/>
    <w:rsid w:val="002C2C82"/>
    <w:rsid w:val="002D63DA"/>
    <w:rsid w:val="002E5290"/>
    <w:rsid w:val="003203CA"/>
    <w:rsid w:val="0033147F"/>
    <w:rsid w:val="003416F7"/>
    <w:rsid w:val="00375FBB"/>
    <w:rsid w:val="00386CA5"/>
    <w:rsid w:val="00392C6B"/>
    <w:rsid w:val="003A0E06"/>
    <w:rsid w:val="003B0620"/>
    <w:rsid w:val="003C1175"/>
    <w:rsid w:val="003C28B2"/>
    <w:rsid w:val="003E2121"/>
    <w:rsid w:val="00430677"/>
    <w:rsid w:val="00451B16"/>
    <w:rsid w:val="004708FE"/>
    <w:rsid w:val="004B5FC4"/>
    <w:rsid w:val="00504B8E"/>
    <w:rsid w:val="005305BF"/>
    <w:rsid w:val="005632D3"/>
    <w:rsid w:val="005645E3"/>
    <w:rsid w:val="00567C67"/>
    <w:rsid w:val="00577A9F"/>
    <w:rsid w:val="0059269D"/>
    <w:rsid w:val="005B3EE6"/>
    <w:rsid w:val="005B7F15"/>
    <w:rsid w:val="005D3A44"/>
    <w:rsid w:val="006273ED"/>
    <w:rsid w:val="00653DCE"/>
    <w:rsid w:val="00657FC9"/>
    <w:rsid w:val="00675238"/>
    <w:rsid w:val="006C3374"/>
    <w:rsid w:val="006E3AC5"/>
    <w:rsid w:val="006F0996"/>
    <w:rsid w:val="006F214C"/>
    <w:rsid w:val="0070744C"/>
    <w:rsid w:val="0072157F"/>
    <w:rsid w:val="00776918"/>
    <w:rsid w:val="007B1076"/>
    <w:rsid w:val="007C7595"/>
    <w:rsid w:val="007D0D9A"/>
    <w:rsid w:val="00803EB4"/>
    <w:rsid w:val="00805C64"/>
    <w:rsid w:val="00807669"/>
    <w:rsid w:val="008114C3"/>
    <w:rsid w:val="008163F9"/>
    <w:rsid w:val="00830857"/>
    <w:rsid w:val="0083276E"/>
    <w:rsid w:val="00833C99"/>
    <w:rsid w:val="00837ADD"/>
    <w:rsid w:val="00861B6F"/>
    <w:rsid w:val="00866F16"/>
    <w:rsid w:val="008768BC"/>
    <w:rsid w:val="00876E55"/>
    <w:rsid w:val="00881132"/>
    <w:rsid w:val="008811B8"/>
    <w:rsid w:val="008833E6"/>
    <w:rsid w:val="008909CC"/>
    <w:rsid w:val="008A1A04"/>
    <w:rsid w:val="008A48AE"/>
    <w:rsid w:val="008A7C0D"/>
    <w:rsid w:val="008D3001"/>
    <w:rsid w:val="008D5D66"/>
    <w:rsid w:val="00925101"/>
    <w:rsid w:val="009851E5"/>
    <w:rsid w:val="00985A39"/>
    <w:rsid w:val="009860B5"/>
    <w:rsid w:val="009A4DBF"/>
    <w:rsid w:val="009B3EC0"/>
    <w:rsid w:val="009C5147"/>
    <w:rsid w:val="009D5877"/>
    <w:rsid w:val="009D6E6F"/>
    <w:rsid w:val="009E12C9"/>
    <w:rsid w:val="009E2871"/>
    <w:rsid w:val="00A22974"/>
    <w:rsid w:val="00A4037E"/>
    <w:rsid w:val="00A72801"/>
    <w:rsid w:val="00A77DA9"/>
    <w:rsid w:val="00A82151"/>
    <w:rsid w:val="00AA24DD"/>
    <w:rsid w:val="00AD06C8"/>
    <w:rsid w:val="00AF5376"/>
    <w:rsid w:val="00B007E9"/>
    <w:rsid w:val="00B0113C"/>
    <w:rsid w:val="00B607FF"/>
    <w:rsid w:val="00B8099A"/>
    <w:rsid w:val="00BA05C0"/>
    <w:rsid w:val="00BA5202"/>
    <w:rsid w:val="00BB0B71"/>
    <w:rsid w:val="00BE2E54"/>
    <w:rsid w:val="00BE79A3"/>
    <w:rsid w:val="00C12797"/>
    <w:rsid w:val="00C205F1"/>
    <w:rsid w:val="00C21A27"/>
    <w:rsid w:val="00C2773D"/>
    <w:rsid w:val="00C42AB9"/>
    <w:rsid w:val="00C53546"/>
    <w:rsid w:val="00C57DA7"/>
    <w:rsid w:val="00C65B79"/>
    <w:rsid w:val="00CD7D71"/>
    <w:rsid w:val="00D11EB5"/>
    <w:rsid w:val="00D17E5C"/>
    <w:rsid w:val="00D20949"/>
    <w:rsid w:val="00D2646D"/>
    <w:rsid w:val="00D43230"/>
    <w:rsid w:val="00D521F4"/>
    <w:rsid w:val="00D55039"/>
    <w:rsid w:val="00D721A3"/>
    <w:rsid w:val="00D73365"/>
    <w:rsid w:val="00D8625C"/>
    <w:rsid w:val="00D965F9"/>
    <w:rsid w:val="00DA407B"/>
    <w:rsid w:val="00DC5341"/>
    <w:rsid w:val="00DD12FF"/>
    <w:rsid w:val="00DD68DA"/>
    <w:rsid w:val="00E04717"/>
    <w:rsid w:val="00E11941"/>
    <w:rsid w:val="00E1389A"/>
    <w:rsid w:val="00E3382A"/>
    <w:rsid w:val="00E840CA"/>
    <w:rsid w:val="00EC61BB"/>
    <w:rsid w:val="00F021E0"/>
    <w:rsid w:val="00F027B4"/>
    <w:rsid w:val="00F37D50"/>
    <w:rsid w:val="00F5683B"/>
    <w:rsid w:val="00F57703"/>
    <w:rsid w:val="00F64644"/>
    <w:rsid w:val="00FB681C"/>
    <w:rsid w:val="018617E1"/>
    <w:rsid w:val="03011E94"/>
    <w:rsid w:val="057120F8"/>
    <w:rsid w:val="05B77B4D"/>
    <w:rsid w:val="071C361E"/>
    <w:rsid w:val="0A3945D0"/>
    <w:rsid w:val="0D6E59CE"/>
    <w:rsid w:val="0D8B41DC"/>
    <w:rsid w:val="0F0E1C95"/>
    <w:rsid w:val="134A1A15"/>
    <w:rsid w:val="1DA31DAC"/>
    <w:rsid w:val="1EB93D7A"/>
    <w:rsid w:val="20C932CD"/>
    <w:rsid w:val="22BB756A"/>
    <w:rsid w:val="24641534"/>
    <w:rsid w:val="264C5357"/>
    <w:rsid w:val="27285E4B"/>
    <w:rsid w:val="27510F3A"/>
    <w:rsid w:val="29244DAF"/>
    <w:rsid w:val="2AA511B9"/>
    <w:rsid w:val="2CD00458"/>
    <w:rsid w:val="2E9904E7"/>
    <w:rsid w:val="30C75012"/>
    <w:rsid w:val="31233FDF"/>
    <w:rsid w:val="31491A94"/>
    <w:rsid w:val="33B14C6F"/>
    <w:rsid w:val="34692BBA"/>
    <w:rsid w:val="34C31D0D"/>
    <w:rsid w:val="34EF5A91"/>
    <w:rsid w:val="351355D1"/>
    <w:rsid w:val="367A1060"/>
    <w:rsid w:val="39F16B0B"/>
    <w:rsid w:val="4408650E"/>
    <w:rsid w:val="45306163"/>
    <w:rsid w:val="46065477"/>
    <w:rsid w:val="46D0751E"/>
    <w:rsid w:val="485910C0"/>
    <w:rsid w:val="4A1E06CB"/>
    <w:rsid w:val="4ADD5769"/>
    <w:rsid w:val="4F9A6856"/>
    <w:rsid w:val="50373829"/>
    <w:rsid w:val="53024E3C"/>
    <w:rsid w:val="553C550E"/>
    <w:rsid w:val="56A91802"/>
    <w:rsid w:val="56BA49FB"/>
    <w:rsid w:val="57640975"/>
    <w:rsid w:val="5A5066BE"/>
    <w:rsid w:val="5A7A10DA"/>
    <w:rsid w:val="5CF5388F"/>
    <w:rsid w:val="5D496416"/>
    <w:rsid w:val="60A305FF"/>
    <w:rsid w:val="61D60E8F"/>
    <w:rsid w:val="632A0E86"/>
    <w:rsid w:val="65F77081"/>
    <w:rsid w:val="665405E8"/>
    <w:rsid w:val="6AEA3975"/>
    <w:rsid w:val="6BCF13AA"/>
    <w:rsid w:val="6C527E41"/>
    <w:rsid w:val="6D0F5D3D"/>
    <w:rsid w:val="6DFE56E0"/>
    <w:rsid w:val="6EC4694F"/>
    <w:rsid w:val="6EDC19F5"/>
    <w:rsid w:val="6F7D2A90"/>
    <w:rsid w:val="712E29D6"/>
    <w:rsid w:val="7B395DE9"/>
    <w:rsid w:val="7DB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9483;&#30524;&#12305;&#31616;&#32422;&#21019;&#24847;&#31616;&#21382;24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【猫眼】简约创意简历24.docx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2020-08-16T15:15:00Z</dcterms:created>
  <dc:creator>张宇雯</dc:creator>
  <cp:lastModifiedBy>Ceci</cp:lastModifiedBy>
  <dcterms:modified xsi:type="dcterms:W3CDTF">2025-02-10T09:04:38Z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96772561016B4C5D9CFF9F7CAC90907D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