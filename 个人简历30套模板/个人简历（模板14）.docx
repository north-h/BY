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CA47FC">
      <w:pPr>
        <w:rPr>
          <w:rFonts w:hint="eastAsi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934720</wp:posOffset>
                </wp:positionH>
                <wp:positionV relativeFrom="paragraph">
                  <wp:posOffset>-701040</wp:posOffset>
                </wp:positionV>
                <wp:extent cx="3980815" cy="1174115"/>
                <wp:effectExtent l="0" t="0" r="0" b="381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0815" cy="1174115"/>
                          <a:chOff x="11495" y="697"/>
                          <a:chExt cx="6523" cy="1765"/>
                        </a:xfrm>
                      </wpg:grpSpPr>
                      <wps:wsp>
                        <wps:cNvPr id="74" name="直接连接符 10"/>
                        <wps:cNvCnPr/>
                        <wps:spPr>
                          <a:xfrm>
                            <a:off x="11516" y="1492"/>
                            <a:ext cx="57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4546B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g:grpSp>
                        <wpg:cNvPr id="3" name="组合 3"/>
                        <wpg:cNvGrpSpPr/>
                        <wpg:grpSpPr>
                          <a:xfrm>
                            <a:off x="11495" y="697"/>
                            <a:ext cx="6523" cy="1765"/>
                            <a:chOff x="9382" y="661"/>
                            <a:chExt cx="6523" cy="1765"/>
                          </a:xfrm>
                        </wpg:grpSpPr>
                        <wps:wsp>
                          <wps:cNvPr id="72" name="文本框 72"/>
                          <wps:cNvSpPr txBox="1"/>
                          <wps:spPr>
                            <a:xfrm>
                              <a:off x="11493" y="661"/>
                              <a:ext cx="2801" cy="7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C861C7E">
                                <w:pPr>
                                  <w:adjustRightInd w:val="0"/>
                                  <w:snapToGrid w:val="0"/>
                                  <w:ind w:left="0" w:leftChars="0"/>
                                  <w:jc w:val="both"/>
                                  <w:rPr>
                                    <w:rFonts w:hint="eastAsia" w:ascii="微软雅黑" w:hAnsi="微软雅黑" w:eastAsia="微软雅黑"/>
                                    <w:b/>
                                    <w:color w:val="44546B"/>
                                    <w:sz w:val="44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4546B"/>
                                    <w:sz w:val="44"/>
                                    <w:szCs w:val="44"/>
                                    <w:lang w:val="en-US" w:eastAsia="zh-CN"/>
                                  </w:rPr>
                                  <w:t>姓名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48" name="组合 48"/>
                          <wpg:cNvGrpSpPr/>
                          <wpg:grpSpPr>
                            <a:xfrm>
                              <a:off x="9382" y="1436"/>
                              <a:ext cx="6523" cy="990"/>
                              <a:chOff x="1103" y="3011"/>
                              <a:chExt cx="6523" cy="990"/>
                            </a:xfrm>
                          </wpg:grpSpPr>
                          <wpg:grpSp>
                            <wpg:cNvPr id="1" name="组合 1"/>
                            <wpg:cNvGrpSpPr/>
                            <wpg:grpSpPr>
                              <a:xfrm>
                                <a:off x="3889" y="3133"/>
                                <a:ext cx="273" cy="273"/>
                                <a:chOff x="0" y="0"/>
                                <a:chExt cx="244475" cy="244475"/>
                              </a:xfrm>
                              <a:effectLst/>
                            </wpg:grpSpPr>
                            <wps:wsp>
                              <wps:cNvPr id="22" name="椭圆 2"/>
                              <wps:cNvSpPr/>
                              <wps:spPr>
                                <a:xfrm>
                                  <a:off x="0" y="0"/>
                                  <a:ext cx="244475" cy="244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2D3E50"/>
                                </a:solidFill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3" name="Freeform 96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40194" y="30145"/>
                                  <a:ext cx="165735" cy="166370"/>
                                </a:xfrm>
                                <a:custGeom>
                                  <a:avLst/>
                                  <a:gdLst>
                                    <a:gd name="T0" fmla="*/ 141 w 141"/>
                                    <a:gd name="T1" fmla="*/ 125 h 141"/>
                                    <a:gd name="T2" fmla="*/ 136 w 141"/>
                                    <a:gd name="T3" fmla="*/ 136 h 141"/>
                                    <a:gd name="T4" fmla="*/ 110 w 141"/>
                                    <a:gd name="T5" fmla="*/ 140 h 141"/>
                                    <a:gd name="T6" fmla="*/ 85 w 141"/>
                                    <a:gd name="T7" fmla="*/ 140 h 141"/>
                                    <a:gd name="T8" fmla="*/ 57 w 141"/>
                                    <a:gd name="T9" fmla="*/ 138 h 141"/>
                                    <a:gd name="T10" fmla="*/ 45 w 141"/>
                                    <a:gd name="T11" fmla="*/ 129 h 141"/>
                                    <a:gd name="T12" fmla="*/ 56 w 141"/>
                                    <a:gd name="T13" fmla="*/ 106 h 141"/>
                                    <a:gd name="T14" fmla="*/ 75 w 141"/>
                                    <a:gd name="T15" fmla="*/ 98 h 141"/>
                                    <a:gd name="T16" fmla="*/ 77 w 141"/>
                                    <a:gd name="T17" fmla="*/ 89 h 141"/>
                                    <a:gd name="T18" fmla="*/ 70 w 141"/>
                                    <a:gd name="T19" fmla="*/ 79 h 141"/>
                                    <a:gd name="T20" fmla="*/ 66 w 141"/>
                                    <a:gd name="T21" fmla="*/ 71 h 141"/>
                                    <a:gd name="T22" fmla="*/ 62 w 141"/>
                                    <a:gd name="T23" fmla="*/ 63 h 141"/>
                                    <a:gd name="T24" fmla="*/ 65 w 141"/>
                                    <a:gd name="T25" fmla="*/ 48 h 141"/>
                                    <a:gd name="T26" fmla="*/ 76 w 141"/>
                                    <a:gd name="T27" fmla="*/ 27 h 141"/>
                                    <a:gd name="T28" fmla="*/ 93 w 141"/>
                                    <a:gd name="T29" fmla="*/ 21 h 141"/>
                                    <a:gd name="T30" fmla="*/ 118 w 141"/>
                                    <a:gd name="T31" fmla="*/ 39 h 141"/>
                                    <a:gd name="T32" fmla="*/ 122 w 141"/>
                                    <a:gd name="T33" fmla="*/ 59 h 141"/>
                                    <a:gd name="T34" fmla="*/ 122 w 141"/>
                                    <a:gd name="T35" fmla="*/ 68 h 141"/>
                                    <a:gd name="T36" fmla="*/ 117 w 141"/>
                                    <a:gd name="T37" fmla="*/ 76 h 141"/>
                                    <a:gd name="T38" fmla="*/ 112 w 141"/>
                                    <a:gd name="T39" fmla="*/ 83 h 141"/>
                                    <a:gd name="T40" fmla="*/ 108 w 141"/>
                                    <a:gd name="T41" fmla="*/ 88 h 141"/>
                                    <a:gd name="T42" fmla="*/ 112 w 141"/>
                                    <a:gd name="T43" fmla="*/ 99 h 141"/>
                                    <a:gd name="T44" fmla="*/ 130 w 141"/>
                                    <a:gd name="T45" fmla="*/ 106 h 141"/>
                                    <a:gd name="T46" fmla="*/ 65 w 141"/>
                                    <a:gd name="T47" fmla="*/ 89 h 141"/>
                                    <a:gd name="T48" fmla="*/ 55 w 141"/>
                                    <a:gd name="T49" fmla="*/ 97 h 141"/>
                                    <a:gd name="T50" fmla="*/ 37 w 141"/>
                                    <a:gd name="T51" fmla="*/ 112 h 141"/>
                                    <a:gd name="T52" fmla="*/ 36 w 141"/>
                                    <a:gd name="T53" fmla="*/ 118 h 141"/>
                                    <a:gd name="T54" fmla="*/ 14 w 141"/>
                                    <a:gd name="T55" fmla="*/ 116 h 141"/>
                                    <a:gd name="T56" fmla="*/ 0 w 141"/>
                                    <a:gd name="T57" fmla="*/ 108 h 141"/>
                                    <a:gd name="T58" fmla="*/ 11 w 141"/>
                                    <a:gd name="T59" fmla="*/ 85 h 141"/>
                                    <a:gd name="T60" fmla="*/ 30 w 141"/>
                                    <a:gd name="T61" fmla="*/ 76 h 141"/>
                                    <a:gd name="T62" fmla="*/ 33 w 141"/>
                                    <a:gd name="T63" fmla="*/ 67 h 141"/>
                                    <a:gd name="T64" fmla="*/ 25 w 141"/>
                                    <a:gd name="T65" fmla="*/ 57 h 141"/>
                                    <a:gd name="T66" fmla="*/ 21 w 141"/>
                                    <a:gd name="T67" fmla="*/ 49 h 141"/>
                                    <a:gd name="T68" fmla="*/ 18 w 141"/>
                                    <a:gd name="T69" fmla="*/ 41 h 141"/>
                                    <a:gd name="T70" fmla="*/ 20 w 141"/>
                                    <a:gd name="T71" fmla="*/ 26 h 141"/>
                                    <a:gd name="T72" fmla="*/ 31 w 141"/>
                                    <a:gd name="T73" fmla="*/ 5 h 141"/>
                                    <a:gd name="T74" fmla="*/ 48 w 141"/>
                                    <a:gd name="T75" fmla="*/ 0 h 141"/>
                                    <a:gd name="T76" fmla="*/ 71 w 141"/>
                                    <a:gd name="T77" fmla="*/ 13 h 141"/>
                                    <a:gd name="T78" fmla="*/ 62 w 141"/>
                                    <a:gd name="T79" fmla="*/ 29 h 141"/>
                                    <a:gd name="T80" fmla="*/ 55 w 141"/>
                                    <a:gd name="T81" fmla="*/ 56 h 141"/>
                                    <a:gd name="T82" fmla="*/ 53 w 141"/>
                                    <a:gd name="T83" fmla="*/ 66 h 141"/>
                                    <a:gd name="T84" fmla="*/ 58 w 141"/>
                                    <a:gd name="T85" fmla="*/ 73 h 141"/>
                                    <a:gd name="T86" fmla="*/ 62 w 141"/>
                                    <a:gd name="T87" fmla="*/ 83 h 141"/>
                                    <a:gd name="T88" fmla="*/ 65 w 141"/>
                                    <a:gd name="T89" fmla="*/ 87 h 14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</a:cxnLst>
                                  <a:rect l="0" t="0" r="r" b="b"/>
                                  <a:pathLst>
                                    <a:path w="141" h="141">
                                      <a:moveTo>
                                        <a:pt x="140" y="115"/>
                                      </a:moveTo>
                                      <a:cubicBezTo>
                                        <a:pt x="140" y="116"/>
                                        <a:pt x="140" y="117"/>
                                        <a:pt x="141" y="119"/>
                                      </a:cubicBezTo>
                                      <a:cubicBezTo>
                                        <a:pt x="141" y="121"/>
                                        <a:pt x="141" y="123"/>
                                        <a:pt x="141" y="125"/>
                                      </a:cubicBezTo>
                                      <a:cubicBezTo>
                                        <a:pt x="141" y="127"/>
                                        <a:pt x="141" y="129"/>
                                        <a:pt x="141" y="130"/>
                                      </a:cubicBezTo>
                                      <a:cubicBezTo>
                                        <a:pt x="140" y="132"/>
                                        <a:pt x="140" y="133"/>
                                        <a:pt x="139" y="134"/>
                                      </a:cubicBezTo>
                                      <a:cubicBezTo>
                                        <a:pt x="139" y="135"/>
                                        <a:pt x="138" y="135"/>
                                        <a:pt x="136" y="136"/>
                                      </a:cubicBezTo>
                                      <a:cubicBezTo>
                                        <a:pt x="134" y="136"/>
                                        <a:pt x="132" y="137"/>
                                        <a:pt x="129" y="137"/>
                                      </a:cubicBezTo>
                                      <a:cubicBezTo>
                                        <a:pt x="127" y="138"/>
                                        <a:pt x="124" y="138"/>
                                        <a:pt x="120" y="139"/>
                                      </a:cubicBezTo>
                                      <a:cubicBezTo>
                                        <a:pt x="117" y="139"/>
                                        <a:pt x="114" y="139"/>
                                        <a:pt x="110" y="140"/>
                                      </a:cubicBezTo>
                                      <a:cubicBezTo>
                                        <a:pt x="107" y="140"/>
                                        <a:pt x="104" y="140"/>
                                        <a:pt x="101" y="140"/>
                                      </a:cubicBezTo>
                                      <a:cubicBezTo>
                                        <a:pt x="98" y="141"/>
                                        <a:pt x="95" y="141"/>
                                        <a:pt x="93" y="141"/>
                                      </a:cubicBezTo>
                                      <a:cubicBezTo>
                                        <a:pt x="90" y="141"/>
                                        <a:pt x="88" y="141"/>
                                        <a:pt x="85" y="140"/>
                                      </a:cubicBezTo>
                                      <a:cubicBezTo>
                                        <a:pt x="82" y="140"/>
                                        <a:pt x="79" y="140"/>
                                        <a:pt x="75" y="140"/>
                                      </a:cubicBezTo>
                                      <a:cubicBezTo>
                                        <a:pt x="72" y="139"/>
                                        <a:pt x="69" y="139"/>
                                        <a:pt x="66" y="139"/>
                                      </a:cubicBezTo>
                                      <a:cubicBezTo>
                                        <a:pt x="63" y="138"/>
                                        <a:pt x="60" y="138"/>
                                        <a:pt x="57" y="138"/>
                                      </a:cubicBezTo>
                                      <a:cubicBezTo>
                                        <a:pt x="54" y="137"/>
                                        <a:pt x="52" y="137"/>
                                        <a:pt x="50" y="136"/>
                                      </a:cubicBezTo>
                                      <a:cubicBezTo>
                                        <a:pt x="48" y="136"/>
                                        <a:pt x="47" y="136"/>
                                        <a:pt x="47" y="135"/>
                                      </a:cubicBezTo>
                                      <a:cubicBezTo>
                                        <a:pt x="46" y="135"/>
                                        <a:pt x="45" y="133"/>
                                        <a:pt x="45" y="129"/>
                                      </a:cubicBezTo>
                                      <a:cubicBezTo>
                                        <a:pt x="45" y="126"/>
                                        <a:pt x="45" y="122"/>
                                        <a:pt x="45" y="117"/>
                                      </a:cubicBezTo>
                                      <a:cubicBezTo>
                                        <a:pt x="46" y="114"/>
                                        <a:pt x="47" y="112"/>
                                        <a:pt x="49" y="110"/>
                                      </a:cubicBezTo>
                                      <a:cubicBezTo>
                                        <a:pt x="51" y="109"/>
                                        <a:pt x="53" y="107"/>
                                        <a:pt x="56" y="106"/>
                                      </a:cubicBezTo>
                                      <a:cubicBezTo>
                                        <a:pt x="58" y="105"/>
                                        <a:pt x="61" y="105"/>
                                        <a:pt x="64" y="104"/>
                                      </a:cubicBezTo>
                                      <a:cubicBezTo>
                                        <a:pt x="67" y="103"/>
                                        <a:pt x="69" y="102"/>
                                        <a:pt x="71" y="101"/>
                                      </a:cubicBezTo>
                                      <a:cubicBezTo>
                                        <a:pt x="73" y="100"/>
                                        <a:pt x="74" y="99"/>
                                        <a:pt x="75" y="98"/>
                                      </a:cubicBezTo>
                                      <a:cubicBezTo>
                                        <a:pt x="76" y="97"/>
                                        <a:pt x="77" y="96"/>
                                        <a:pt x="77" y="95"/>
                                      </a:cubicBezTo>
                                      <a:cubicBezTo>
                                        <a:pt x="77" y="94"/>
                                        <a:pt x="78" y="93"/>
                                        <a:pt x="78" y="92"/>
                                      </a:cubicBezTo>
                                      <a:cubicBezTo>
                                        <a:pt x="78" y="91"/>
                                        <a:pt x="78" y="90"/>
                                        <a:pt x="77" y="89"/>
                                      </a:cubicBezTo>
                                      <a:cubicBezTo>
                                        <a:pt x="77" y="87"/>
                                        <a:pt x="77" y="85"/>
                                        <a:pt x="75" y="84"/>
                                      </a:cubicBezTo>
                                      <a:cubicBezTo>
                                        <a:pt x="74" y="83"/>
                                        <a:pt x="73" y="82"/>
                                        <a:pt x="72" y="81"/>
                                      </a:cubicBezTo>
                                      <a:cubicBezTo>
                                        <a:pt x="71" y="80"/>
                                        <a:pt x="71" y="80"/>
                                        <a:pt x="70" y="79"/>
                                      </a:cubicBezTo>
                                      <a:cubicBezTo>
                                        <a:pt x="70" y="78"/>
                                        <a:pt x="69" y="77"/>
                                        <a:pt x="69" y="76"/>
                                      </a:cubicBezTo>
                                      <a:cubicBezTo>
                                        <a:pt x="68" y="74"/>
                                        <a:pt x="68" y="73"/>
                                        <a:pt x="68" y="72"/>
                                      </a:cubicBezTo>
                                      <a:cubicBezTo>
                                        <a:pt x="67" y="72"/>
                                        <a:pt x="67" y="71"/>
                                        <a:pt x="66" y="71"/>
                                      </a:cubicBezTo>
                                      <a:cubicBezTo>
                                        <a:pt x="66" y="71"/>
                                        <a:pt x="65" y="70"/>
                                        <a:pt x="65" y="69"/>
                                      </a:cubicBezTo>
                                      <a:cubicBezTo>
                                        <a:pt x="64" y="69"/>
                                        <a:pt x="64" y="68"/>
                                        <a:pt x="63" y="66"/>
                                      </a:cubicBezTo>
                                      <a:cubicBezTo>
                                        <a:pt x="63" y="65"/>
                                        <a:pt x="62" y="64"/>
                                        <a:pt x="62" y="63"/>
                                      </a:cubicBezTo>
                                      <a:cubicBezTo>
                                        <a:pt x="63" y="61"/>
                                        <a:pt x="63" y="60"/>
                                        <a:pt x="63" y="60"/>
                                      </a:cubicBezTo>
                                      <a:cubicBezTo>
                                        <a:pt x="64" y="59"/>
                                        <a:pt x="64" y="58"/>
                                        <a:pt x="65" y="57"/>
                                      </a:cubicBezTo>
                                      <a:cubicBezTo>
                                        <a:pt x="65" y="54"/>
                                        <a:pt x="65" y="51"/>
                                        <a:pt x="65" y="48"/>
                                      </a:cubicBezTo>
                                      <a:cubicBezTo>
                                        <a:pt x="66" y="45"/>
                                        <a:pt x="66" y="43"/>
                                        <a:pt x="67" y="40"/>
                                      </a:cubicBezTo>
                                      <a:cubicBezTo>
                                        <a:pt x="68" y="37"/>
                                        <a:pt x="69" y="34"/>
                                        <a:pt x="71" y="32"/>
                                      </a:cubicBezTo>
                                      <a:cubicBezTo>
                                        <a:pt x="72" y="30"/>
                                        <a:pt x="74" y="28"/>
                                        <a:pt x="76" y="27"/>
                                      </a:cubicBezTo>
                                      <a:cubicBezTo>
                                        <a:pt x="77" y="25"/>
                                        <a:pt x="79" y="24"/>
                                        <a:pt x="81" y="23"/>
                                      </a:cubicBezTo>
                                      <a:cubicBezTo>
                                        <a:pt x="83" y="23"/>
                                        <a:pt x="85" y="22"/>
                                        <a:pt x="87" y="22"/>
                                      </a:cubicBezTo>
                                      <a:cubicBezTo>
                                        <a:pt x="89" y="21"/>
                                        <a:pt x="91" y="21"/>
                                        <a:pt x="93" y="21"/>
                                      </a:cubicBezTo>
                                      <a:cubicBezTo>
                                        <a:pt x="98" y="21"/>
                                        <a:pt x="102" y="22"/>
                                        <a:pt x="106" y="24"/>
                                      </a:cubicBezTo>
                                      <a:cubicBezTo>
                                        <a:pt x="109" y="26"/>
                                        <a:pt x="112" y="28"/>
                                        <a:pt x="114" y="30"/>
                                      </a:cubicBezTo>
                                      <a:cubicBezTo>
                                        <a:pt x="116" y="33"/>
                                        <a:pt x="117" y="36"/>
                                        <a:pt x="118" y="39"/>
                                      </a:cubicBezTo>
                                      <a:cubicBezTo>
                                        <a:pt x="119" y="42"/>
                                        <a:pt x="120" y="45"/>
                                        <a:pt x="120" y="48"/>
                                      </a:cubicBezTo>
                                      <a:cubicBezTo>
                                        <a:pt x="121" y="51"/>
                                        <a:pt x="121" y="54"/>
                                        <a:pt x="121" y="57"/>
                                      </a:cubicBezTo>
                                      <a:cubicBezTo>
                                        <a:pt x="121" y="58"/>
                                        <a:pt x="122" y="58"/>
                                        <a:pt x="122" y="59"/>
                                      </a:cubicBezTo>
                                      <a:cubicBezTo>
                                        <a:pt x="123" y="59"/>
                                        <a:pt x="123" y="60"/>
                                        <a:pt x="123" y="61"/>
                                      </a:cubicBezTo>
                                      <a:cubicBezTo>
                                        <a:pt x="123" y="62"/>
                                        <a:pt x="123" y="63"/>
                                        <a:pt x="123" y="64"/>
                                      </a:cubicBezTo>
                                      <a:cubicBezTo>
                                        <a:pt x="123" y="66"/>
                                        <a:pt x="123" y="67"/>
                                        <a:pt x="122" y="68"/>
                                      </a:cubicBezTo>
                                      <a:cubicBezTo>
                                        <a:pt x="121" y="69"/>
                                        <a:pt x="121" y="70"/>
                                        <a:pt x="120" y="71"/>
                                      </a:cubicBezTo>
                                      <a:cubicBezTo>
                                        <a:pt x="120" y="71"/>
                                        <a:pt x="119" y="72"/>
                                        <a:pt x="118" y="72"/>
                                      </a:cubicBezTo>
                                      <a:cubicBezTo>
                                        <a:pt x="118" y="73"/>
                                        <a:pt x="117" y="74"/>
                                        <a:pt x="117" y="76"/>
                                      </a:cubicBezTo>
                                      <a:cubicBezTo>
                                        <a:pt x="117" y="77"/>
                                        <a:pt x="116" y="78"/>
                                        <a:pt x="116" y="79"/>
                                      </a:cubicBezTo>
                                      <a:cubicBezTo>
                                        <a:pt x="115" y="80"/>
                                        <a:pt x="114" y="80"/>
                                        <a:pt x="114" y="81"/>
                                      </a:cubicBezTo>
                                      <a:cubicBezTo>
                                        <a:pt x="113" y="82"/>
                                        <a:pt x="112" y="82"/>
                                        <a:pt x="112" y="83"/>
                                      </a:cubicBezTo>
                                      <a:cubicBezTo>
                                        <a:pt x="111" y="83"/>
                                        <a:pt x="111" y="84"/>
                                        <a:pt x="110" y="84"/>
                                      </a:cubicBezTo>
                                      <a:cubicBezTo>
                                        <a:pt x="110" y="85"/>
                                        <a:pt x="109" y="85"/>
                                        <a:pt x="109" y="86"/>
                                      </a:cubicBezTo>
                                      <a:cubicBezTo>
                                        <a:pt x="109" y="86"/>
                                        <a:pt x="108" y="87"/>
                                        <a:pt x="108" y="88"/>
                                      </a:cubicBezTo>
                                      <a:cubicBezTo>
                                        <a:pt x="108" y="89"/>
                                        <a:pt x="108" y="91"/>
                                        <a:pt x="108" y="92"/>
                                      </a:cubicBezTo>
                                      <a:cubicBezTo>
                                        <a:pt x="108" y="93"/>
                                        <a:pt x="108" y="94"/>
                                        <a:pt x="109" y="96"/>
                                      </a:cubicBezTo>
                                      <a:cubicBezTo>
                                        <a:pt x="109" y="97"/>
                                        <a:pt x="110" y="98"/>
                                        <a:pt x="112" y="99"/>
                                      </a:cubicBezTo>
                                      <a:cubicBezTo>
                                        <a:pt x="113" y="100"/>
                                        <a:pt x="115" y="101"/>
                                        <a:pt x="117" y="102"/>
                                      </a:cubicBezTo>
                                      <a:cubicBezTo>
                                        <a:pt x="119" y="103"/>
                                        <a:pt x="121" y="104"/>
                                        <a:pt x="123" y="104"/>
                                      </a:cubicBezTo>
                                      <a:cubicBezTo>
                                        <a:pt x="126" y="105"/>
                                        <a:pt x="128" y="105"/>
                                        <a:pt x="130" y="106"/>
                                      </a:cubicBezTo>
                                      <a:cubicBezTo>
                                        <a:pt x="132" y="107"/>
                                        <a:pt x="134" y="108"/>
                                        <a:pt x="136" y="109"/>
                                      </a:cubicBezTo>
                                      <a:cubicBezTo>
                                        <a:pt x="138" y="111"/>
                                        <a:pt x="139" y="112"/>
                                        <a:pt x="140" y="115"/>
                                      </a:cubicBezTo>
                                      <a:moveTo>
                                        <a:pt x="65" y="89"/>
                                      </a:moveTo>
                                      <a:cubicBezTo>
                                        <a:pt x="65" y="90"/>
                                        <a:pt x="65" y="91"/>
                                        <a:pt x="65" y="91"/>
                                      </a:cubicBezTo>
                                      <a:cubicBezTo>
                                        <a:pt x="64" y="92"/>
                                        <a:pt x="64" y="92"/>
                                        <a:pt x="63" y="93"/>
                                      </a:cubicBezTo>
                                      <a:cubicBezTo>
                                        <a:pt x="60" y="95"/>
                                        <a:pt x="58" y="96"/>
                                        <a:pt x="55" y="97"/>
                                      </a:cubicBezTo>
                                      <a:cubicBezTo>
                                        <a:pt x="52" y="98"/>
                                        <a:pt x="49" y="99"/>
                                        <a:pt x="47" y="100"/>
                                      </a:cubicBezTo>
                                      <a:cubicBezTo>
                                        <a:pt x="44" y="101"/>
                                        <a:pt x="42" y="102"/>
                                        <a:pt x="40" y="104"/>
                                      </a:cubicBezTo>
                                      <a:cubicBezTo>
                                        <a:pt x="38" y="106"/>
                                        <a:pt x="37" y="109"/>
                                        <a:pt x="37" y="112"/>
                                      </a:cubicBezTo>
                                      <a:cubicBezTo>
                                        <a:pt x="36" y="113"/>
                                        <a:pt x="36" y="114"/>
                                        <a:pt x="36" y="115"/>
                                      </a:cubicBezTo>
                                      <a:cubicBezTo>
                                        <a:pt x="36" y="116"/>
                                        <a:pt x="36" y="117"/>
                                        <a:pt x="36" y="118"/>
                                      </a:cubicBezTo>
                                      <a:cubicBezTo>
                                        <a:pt x="36" y="118"/>
                                        <a:pt x="36" y="118"/>
                                        <a:pt x="36" y="118"/>
                                      </a:cubicBezTo>
                                      <a:cubicBezTo>
                                        <a:pt x="36" y="118"/>
                                        <a:pt x="35" y="118"/>
                                        <a:pt x="35" y="119"/>
                                      </a:cubicBezTo>
                                      <a:cubicBezTo>
                                        <a:pt x="32" y="118"/>
                                        <a:pt x="28" y="118"/>
                                        <a:pt x="24" y="118"/>
                                      </a:cubicBezTo>
                                      <a:cubicBezTo>
                                        <a:pt x="21" y="117"/>
                                        <a:pt x="17" y="117"/>
                                        <a:pt x="14" y="116"/>
                                      </a:cubicBezTo>
                                      <a:cubicBezTo>
                                        <a:pt x="11" y="116"/>
                                        <a:pt x="8" y="115"/>
                                        <a:pt x="6" y="115"/>
                                      </a:cubicBezTo>
                                      <a:cubicBezTo>
                                        <a:pt x="4" y="114"/>
                                        <a:pt x="3" y="114"/>
                                        <a:pt x="2" y="114"/>
                                      </a:cubicBezTo>
                                      <a:cubicBezTo>
                                        <a:pt x="1" y="113"/>
                                        <a:pt x="1" y="111"/>
                                        <a:pt x="0" y="108"/>
                                      </a:cubicBezTo>
                                      <a:cubicBezTo>
                                        <a:pt x="0" y="104"/>
                                        <a:pt x="0" y="100"/>
                                        <a:pt x="1" y="95"/>
                                      </a:cubicBezTo>
                                      <a:cubicBezTo>
                                        <a:pt x="1" y="92"/>
                                        <a:pt x="2" y="90"/>
                                        <a:pt x="4" y="88"/>
                                      </a:cubicBezTo>
                                      <a:cubicBezTo>
                                        <a:pt x="6" y="87"/>
                                        <a:pt x="8" y="86"/>
                                        <a:pt x="11" y="85"/>
                                      </a:cubicBezTo>
                                      <a:cubicBezTo>
                                        <a:pt x="14" y="84"/>
                                        <a:pt x="16" y="83"/>
                                        <a:pt x="19" y="82"/>
                                      </a:cubicBezTo>
                                      <a:cubicBezTo>
                                        <a:pt x="22" y="82"/>
                                        <a:pt x="24" y="81"/>
                                        <a:pt x="26" y="79"/>
                                      </a:cubicBezTo>
                                      <a:cubicBezTo>
                                        <a:pt x="28" y="78"/>
                                        <a:pt x="29" y="77"/>
                                        <a:pt x="30" y="76"/>
                                      </a:cubicBezTo>
                                      <a:cubicBezTo>
                                        <a:pt x="31" y="75"/>
                                        <a:pt x="32" y="74"/>
                                        <a:pt x="32" y="73"/>
                                      </a:cubicBezTo>
                                      <a:cubicBezTo>
                                        <a:pt x="33" y="72"/>
                                        <a:pt x="33" y="71"/>
                                        <a:pt x="33" y="70"/>
                                      </a:cubicBezTo>
                                      <a:cubicBezTo>
                                        <a:pt x="33" y="69"/>
                                        <a:pt x="33" y="68"/>
                                        <a:pt x="33" y="67"/>
                                      </a:cubicBezTo>
                                      <a:cubicBezTo>
                                        <a:pt x="32" y="65"/>
                                        <a:pt x="32" y="64"/>
                                        <a:pt x="31" y="63"/>
                                      </a:cubicBezTo>
                                      <a:cubicBezTo>
                                        <a:pt x="30" y="61"/>
                                        <a:pt x="28" y="60"/>
                                        <a:pt x="27" y="59"/>
                                      </a:cubicBezTo>
                                      <a:cubicBezTo>
                                        <a:pt x="26" y="59"/>
                                        <a:pt x="26" y="58"/>
                                        <a:pt x="25" y="57"/>
                                      </a:cubicBezTo>
                                      <a:cubicBezTo>
                                        <a:pt x="25" y="56"/>
                                        <a:pt x="24" y="55"/>
                                        <a:pt x="24" y="54"/>
                                      </a:cubicBezTo>
                                      <a:cubicBezTo>
                                        <a:pt x="24" y="53"/>
                                        <a:pt x="23" y="52"/>
                                        <a:pt x="23" y="50"/>
                                      </a:cubicBezTo>
                                      <a:cubicBezTo>
                                        <a:pt x="22" y="50"/>
                                        <a:pt x="22" y="50"/>
                                        <a:pt x="21" y="49"/>
                                      </a:cubicBezTo>
                                      <a:cubicBezTo>
                                        <a:pt x="21" y="49"/>
                                        <a:pt x="20" y="48"/>
                                        <a:pt x="20" y="48"/>
                                      </a:cubicBezTo>
                                      <a:cubicBezTo>
                                        <a:pt x="19" y="47"/>
                                        <a:pt x="19" y="46"/>
                                        <a:pt x="18" y="45"/>
                                      </a:cubicBezTo>
                                      <a:cubicBezTo>
                                        <a:pt x="18" y="43"/>
                                        <a:pt x="18" y="42"/>
                                        <a:pt x="18" y="41"/>
                                      </a:cubicBezTo>
                                      <a:cubicBezTo>
                                        <a:pt x="18" y="40"/>
                                        <a:pt x="18" y="39"/>
                                        <a:pt x="18" y="38"/>
                                      </a:cubicBezTo>
                                      <a:cubicBezTo>
                                        <a:pt x="19" y="37"/>
                                        <a:pt x="19" y="36"/>
                                        <a:pt x="20" y="35"/>
                                      </a:cubicBezTo>
                                      <a:cubicBezTo>
                                        <a:pt x="20" y="32"/>
                                        <a:pt x="20" y="29"/>
                                        <a:pt x="20" y="26"/>
                                      </a:cubicBezTo>
                                      <a:cubicBezTo>
                                        <a:pt x="21" y="24"/>
                                        <a:pt x="21" y="21"/>
                                        <a:pt x="22" y="18"/>
                                      </a:cubicBezTo>
                                      <a:cubicBezTo>
                                        <a:pt x="23" y="15"/>
                                        <a:pt x="24" y="13"/>
                                        <a:pt x="26" y="10"/>
                                      </a:cubicBezTo>
                                      <a:cubicBezTo>
                                        <a:pt x="27" y="8"/>
                                        <a:pt x="29" y="6"/>
                                        <a:pt x="31" y="5"/>
                                      </a:cubicBezTo>
                                      <a:cubicBezTo>
                                        <a:pt x="33" y="4"/>
                                        <a:pt x="35" y="2"/>
                                        <a:pt x="37" y="2"/>
                                      </a:cubicBezTo>
                                      <a:cubicBezTo>
                                        <a:pt x="38" y="1"/>
                                        <a:pt x="40" y="0"/>
                                        <a:pt x="42" y="0"/>
                                      </a:cubicBezTo>
                                      <a:cubicBezTo>
                                        <a:pt x="44" y="0"/>
                                        <a:pt x="46" y="0"/>
                                        <a:pt x="48" y="0"/>
                                      </a:cubicBezTo>
                                      <a:cubicBezTo>
                                        <a:pt x="53" y="0"/>
                                        <a:pt x="57" y="1"/>
                                        <a:pt x="61" y="3"/>
                                      </a:cubicBezTo>
                                      <a:cubicBezTo>
                                        <a:pt x="64" y="5"/>
                                        <a:pt x="67" y="7"/>
                                        <a:pt x="69" y="9"/>
                                      </a:cubicBezTo>
                                      <a:cubicBezTo>
                                        <a:pt x="70" y="10"/>
                                        <a:pt x="71" y="12"/>
                                        <a:pt x="71" y="13"/>
                                      </a:cubicBezTo>
                                      <a:cubicBezTo>
                                        <a:pt x="72" y="15"/>
                                        <a:pt x="72" y="16"/>
                                        <a:pt x="73" y="18"/>
                                      </a:cubicBezTo>
                                      <a:cubicBezTo>
                                        <a:pt x="71" y="19"/>
                                        <a:pt x="69" y="20"/>
                                        <a:pt x="67" y="22"/>
                                      </a:cubicBezTo>
                                      <a:cubicBezTo>
                                        <a:pt x="65" y="24"/>
                                        <a:pt x="63" y="26"/>
                                        <a:pt x="62" y="29"/>
                                      </a:cubicBezTo>
                                      <a:cubicBezTo>
                                        <a:pt x="60" y="31"/>
                                        <a:pt x="59" y="34"/>
                                        <a:pt x="58" y="37"/>
                                      </a:cubicBezTo>
                                      <a:cubicBezTo>
                                        <a:pt x="57" y="40"/>
                                        <a:pt x="56" y="43"/>
                                        <a:pt x="55" y="46"/>
                                      </a:cubicBezTo>
                                      <a:cubicBezTo>
                                        <a:pt x="55" y="49"/>
                                        <a:pt x="55" y="52"/>
                                        <a:pt x="55" y="56"/>
                                      </a:cubicBezTo>
                                      <a:cubicBezTo>
                                        <a:pt x="54" y="57"/>
                                        <a:pt x="53" y="58"/>
                                        <a:pt x="53" y="59"/>
                                      </a:cubicBezTo>
                                      <a:cubicBezTo>
                                        <a:pt x="53" y="59"/>
                                        <a:pt x="53" y="61"/>
                                        <a:pt x="52" y="62"/>
                                      </a:cubicBezTo>
                                      <a:cubicBezTo>
                                        <a:pt x="52" y="63"/>
                                        <a:pt x="53" y="64"/>
                                        <a:pt x="53" y="66"/>
                                      </a:cubicBezTo>
                                      <a:cubicBezTo>
                                        <a:pt x="53" y="68"/>
                                        <a:pt x="54" y="69"/>
                                        <a:pt x="55" y="70"/>
                                      </a:cubicBezTo>
                                      <a:cubicBezTo>
                                        <a:pt x="55" y="70"/>
                                        <a:pt x="56" y="71"/>
                                        <a:pt x="56" y="72"/>
                                      </a:cubicBezTo>
                                      <a:cubicBezTo>
                                        <a:pt x="57" y="72"/>
                                        <a:pt x="57" y="72"/>
                                        <a:pt x="58" y="73"/>
                                      </a:cubicBezTo>
                                      <a:cubicBezTo>
                                        <a:pt x="58" y="74"/>
                                        <a:pt x="58" y="76"/>
                                        <a:pt x="59" y="77"/>
                                      </a:cubicBezTo>
                                      <a:cubicBezTo>
                                        <a:pt x="59" y="78"/>
                                        <a:pt x="60" y="79"/>
                                        <a:pt x="60" y="80"/>
                                      </a:cubicBezTo>
                                      <a:cubicBezTo>
                                        <a:pt x="61" y="81"/>
                                        <a:pt x="61" y="82"/>
                                        <a:pt x="62" y="83"/>
                                      </a:cubicBezTo>
                                      <a:cubicBezTo>
                                        <a:pt x="63" y="83"/>
                                        <a:pt x="63" y="84"/>
                                        <a:pt x="64" y="84"/>
                                      </a:cubicBezTo>
                                      <a:cubicBezTo>
                                        <a:pt x="64" y="85"/>
                                        <a:pt x="64" y="85"/>
                                        <a:pt x="65" y="85"/>
                                      </a:cubicBezTo>
                                      <a:cubicBezTo>
                                        <a:pt x="65" y="86"/>
                                        <a:pt x="65" y="86"/>
                                        <a:pt x="65" y="87"/>
                                      </a:cubicBezTo>
                                      <a:cubicBezTo>
                                        <a:pt x="65" y="87"/>
                                        <a:pt x="65" y="88"/>
                                        <a:pt x="65" y="8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grpSp>
                          <wps:wsp>
                            <wps:cNvPr id="75" name="文本框 75"/>
                            <wps:cNvSpPr txBox="1"/>
                            <wps:spPr>
                              <a:xfrm>
                                <a:off x="1329" y="3563"/>
                                <a:ext cx="2562" cy="4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43DF649">
                                  <w:pPr>
                                    <w:snapToGrid w:val="0"/>
                                    <w:jc w:val="left"/>
                                    <w:rPr>
                                      <w:rFonts w:hint="default" w:ascii="微软雅黑" w:hAnsi="微软雅黑" w:eastAsia="微软雅黑"/>
                                      <w:color w:val="52525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25252"/>
                                    </w:rPr>
                                    <w:t>电话：1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25252"/>
                                      <w:lang w:val="en-US" w:eastAsia="zh-CN"/>
                                    </w:rPr>
                                    <w:t>73XXXX0775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76" name="文本框 76"/>
                            <wps:cNvSpPr txBox="1"/>
                            <wps:spPr>
                              <a:xfrm>
                                <a:off x="4188" y="3551"/>
                                <a:ext cx="3434" cy="44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8A2D3F4"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52525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25252"/>
                                    </w:rPr>
                                    <w:t>邮箱：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25252"/>
                                      <w:lang w:val="en-US" w:eastAsia="zh-CN"/>
                                    </w:rPr>
                                    <w:t>173XXXX0775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25252"/>
                                    </w:rPr>
                                    <w:t>@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25252"/>
                                      <w:lang w:val="en-US" w:eastAsia="zh-CN"/>
                                    </w:rPr>
                                    <w:t>163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25252"/>
                                    </w:rPr>
                                    <w:t>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77" name="组合 77"/>
                            <wpg:cNvGrpSpPr/>
                            <wpg:grpSpPr>
                              <a:xfrm>
                                <a:off x="3898" y="3674"/>
                                <a:ext cx="273" cy="273"/>
                                <a:chOff x="0" y="0"/>
                                <a:chExt cx="173355" cy="173355"/>
                              </a:xfrm>
                              <a:effectLst/>
                            </wpg:grpSpPr>
                            <wps:wsp>
                              <wps:cNvPr id="78" name="椭圆 78"/>
                              <wps:cNvSpPr/>
                              <wps:spPr>
                                <a:xfrm>
                                  <a:off x="0" y="0"/>
                                  <a:ext cx="173355" cy="17335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2D3E50"/>
                                </a:solidFill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79" name="Freeform 41"/>
                              <wps:cNvSpPr>
                                <a:spLocks noChangeAspect="1" noEditPoints="1"/>
                              </wps:cNvSpPr>
                              <wps:spPr bwMode="auto">
                                <a:xfrm flipH="1">
                                  <a:off x="28334" y="43789"/>
                                  <a:ext cx="116370" cy="79622"/>
                                </a:xfrm>
                                <a:custGeom>
                                  <a:avLst/>
                                  <a:gdLst>
                                    <a:gd name="T0" fmla="*/ 0 w 302"/>
                                    <a:gd name="T1" fmla="*/ 252000 h 208"/>
                                    <a:gd name="T2" fmla="*/ 113885 w 302"/>
                                    <a:gd name="T3" fmla="*/ 149019 h 208"/>
                                    <a:gd name="T4" fmla="*/ 182943 w 302"/>
                                    <a:gd name="T5" fmla="*/ 205962 h 208"/>
                                    <a:gd name="T6" fmla="*/ 252000 w 302"/>
                                    <a:gd name="T7" fmla="*/ 149019 h 208"/>
                                    <a:gd name="T8" fmla="*/ 365885 w 302"/>
                                    <a:gd name="T9" fmla="*/ 252000 h 208"/>
                                    <a:gd name="T10" fmla="*/ 0 w 302"/>
                                    <a:gd name="T11" fmla="*/ 252000 h 208"/>
                                    <a:gd name="T12" fmla="*/ 0 w 302"/>
                                    <a:gd name="T13" fmla="*/ 252000 h 208"/>
                                    <a:gd name="T14" fmla="*/ 0 w 302"/>
                                    <a:gd name="T15" fmla="*/ 252000 h 208"/>
                                    <a:gd name="T16" fmla="*/ 262904 w 302"/>
                                    <a:gd name="T17" fmla="*/ 138115 h 208"/>
                                    <a:gd name="T18" fmla="*/ 365885 w 302"/>
                                    <a:gd name="T19" fmla="*/ 58154 h 208"/>
                                    <a:gd name="T20" fmla="*/ 365885 w 302"/>
                                    <a:gd name="T21" fmla="*/ 228981 h 208"/>
                                    <a:gd name="T22" fmla="*/ 262904 w 302"/>
                                    <a:gd name="T23" fmla="*/ 138115 h 208"/>
                                    <a:gd name="T24" fmla="*/ 262904 w 302"/>
                                    <a:gd name="T25" fmla="*/ 138115 h 208"/>
                                    <a:gd name="T26" fmla="*/ 262904 w 302"/>
                                    <a:gd name="T27" fmla="*/ 138115 h 208"/>
                                    <a:gd name="T28" fmla="*/ 0 w 302"/>
                                    <a:gd name="T29" fmla="*/ 228981 h 208"/>
                                    <a:gd name="T30" fmla="*/ 0 w 302"/>
                                    <a:gd name="T31" fmla="*/ 58154 h 208"/>
                                    <a:gd name="T32" fmla="*/ 102981 w 302"/>
                                    <a:gd name="T33" fmla="*/ 138115 h 208"/>
                                    <a:gd name="T34" fmla="*/ 0 w 302"/>
                                    <a:gd name="T35" fmla="*/ 228981 h 208"/>
                                    <a:gd name="T36" fmla="*/ 0 w 302"/>
                                    <a:gd name="T37" fmla="*/ 228981 h 208"/>
                                    <a:gd name="T38" fmla="*/ 0 w 302"/>
                                    <a:gd name="T39" fmla="*/ 228981 h 208"/>
                                    <a:gd name="T40" fmla="*/ 182943 w 302"/>
                                    <a:gd name="T41" fmla="*/ 184154 h 208"/>
                                    <a:gd name="T42" fmla="*/ 0 w 302"/>
                                    <a:gd name="T43" fmla="*/ 35135 h 208"/>
                                    <a:gd name="T44" fmla="*/ 0 w 302"/>
                                    <a:gd name="T45" fmla="*/ 0 h 208"/>
                                    <a:gd name="T46" fmla="*/ 365885 w 302"/>
                                    <a:gd name="T47" fmla="*/ 0 h 208"/>
                                    <a:gd name="T48" fmla="*/ 365885 w 302"/>
                                    <a:gd name="T49" fmla="*/ 35135 h 208"/>
                                    <a:gd name="T50" fmla="*/ 182943 w 302"/>
                                    <a:gd name="T51" fmla="*/ 184154 h 208"/>
                                    <a:gd name="T52" fmla="*/ 182943 w 302"/>
                                    <a:gd name="T53" fmla="*/ 184154 h 208"/>
                                    <a:gd name="T54" fmla="*/ 182943 w 302"/>
                                    <a:gd name="T55" fmla="*/ 184154 h 208"/>
                                    <a:gd name="T56" fmla="*/ 182943 w 302"/>
                                    <a:gd name="T57" fmla="*/ 184154 h 208"/>
                                    <a:gd name="T58" fmla="*/ 182943 w 302"/>
                                    <a:gd name="T59" fmla="*/ 184154 h 208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60000 65536"/>
                                    <a:gd name="T67" fmla="*/ 0 60000 65536"/>
                                    <a:gd name="T68" fmla="*/ 0 60000 65536"/>
                                    <a:gd name="T69" fmla="*/ 0 60000 65536"/>
                                    <a:gd name="T70" fmla="*/ 0 60000 65536"/>
                                    <a:gd name="T71" fmla="*/ 0 60000 65536"/>
                                    <a:gd name="T72" fmla="*/ 0 60000 65536"/>
                                    <a:gd name="T73" fmla="*/ 0 60000 65536"/>
                                    <a:gd name="T74" fmla="*/ 0 60000 65536"/>
                                    <a:gd name="T75" fmla="*/ 0 60000 65536"/>
                                    <a:gd name="T76" fmla="*/ 0 60000 65536"/>
                                    <a:gd name="T77" fmla="*/ 0 60000 65536"/>
                                    <a:gd name="T78" fmla="*/ 0 60000 65536"/>
                                    <a:gd name="T79" fmla="*/ 0 60000 65536"/>
                                    <a:gd name="T80" fmla="*/ 0 60000 65536"/>
                                    <a:gd name="T81" fmla="*/ 0 60000 65536"/>
                                    <a:gd name="T82" fmla="*/ 0 60000 65536"/>
                                    <a:gd name="T83" fmla="*/ 0 60000 65536"/>
                                    <a:gd name="T84" fmla="*/ 0 60000 65536"/>
                                    <a:gd name="T85" fmla="*/ 0 60000 65536"/>
                                    <a:gd name="T86" fmla="*/ 0 60000 65536"/>
                                    <a:gd name="T87" fmla="*/ 0 60000 65536"/>
                                    <a:gd name="T88" fmla="*/ 0 60000 65536"/>
                                    <a:gd name="T89" fmla="*/ 0 60000 65536"/>
                                  </a:gdLst>
                                  <a:ahLst/>
                                  <a:cxnLst>
                                    <a:cxn ang="T60">
                                      <a:pos x="T0" y="T1"/>
                                    </a:cxn>
                                    <a:cxn ang="T61">
                                      <a:pos x="T2" y="T3"/>
                                    </a:cxn>
                                    <a:cxn ang="T62">
                                      <a:pos x="T4" y="T5"/>
                                    </a:cxn>
                                    <a:cxn ang="T63">
                                      <a:pos x="T6" y="T7"/>
                                    </a:cxn>
                                    <a:cxn ang="T64">
                                      <a:pos x="T8" y="T9"/>
                                    </a:cxn>
                                    <a:cxn ang="T65">
                                      <a:pos x="T10" y="T11"/>
                                    </a:cxn>
                                    <a:cxn ang="T66">
                                      <a:pos x="T12" y="T13"/>
                                    </a:cxn>
                                    <a:cxn ang="T67">
                                      <a:pos x="T14" y="T15"/>
                                    </a:cxn>
                                    <a:cxn ang="T68">
                                      <a:pos x="T16" y="T17"/>
                                    </a:cxn>
                                    <a:cxn ang="T69">
                                      <a:pos x="T18" y="T19"/>
                                    </a:cxn>
                                    <a:cxn ang="T70">
                                      <a:pos x="T20" y="T21"/>
                                    </a:cxn>
                                    <a:cxn ang="T71">
                                      <a:pos x="T22" y="T23"/>
                                    </a:cxn>
                                    <a:cxn ang="T72">
                                      <a:pos x="T24" y="T25"/>
                                    </a:cxn>
                                    <a:cxn ang="T73">
                                      <a:pos x="T26" y="T27"/>
                                    </a:cxn>
                                    <a:cxn ang="T74">
                                      <a:pos x="T28" y="T29"/>
                                    </a:cxn>
                                    <a:cxn ang="T75">
                                      <a:pos x="T30" y="T31"/>
                                    </a:cxn>
                                    <a:cxn ang="T76">
                                      <a:pos x="T32" y="T33"/>
                                    </a:cxn>
                                    <a:cxn ang="T77">
                                      <a:pos x="T34" y="T35"/>
                                    </a:cxn>
                                    <a:cxn ang="T78">
                                      <a:pos x="T36" y="T37"/>
                                    </a:cxn>
                                    <a:cxn ang="T79">
                                      <a:pos x="T38" y="T39"/>
                                    </a:cxn>
                                    <a:cxn ang="T80">
                                      <a:pos x="T40" y="T41"/>
                                    </a:cxn>
                                    <a:cxn ang="T81">
                                      <a:pos x="T42" y="T43"/>
                                    </a:cxn>
                                    <a:cxn ang="T82">
                                      <a:pos x="T44" y="T45"/>
                                    </a:cxn>
                                    <a:cxn ang="T83">
                                      <a:pos x="T46" y="T47"/>
                                    </a:cxn>
                                    <a:cxn ang="T84">
                                      <a:pos x="T48" y="T49"/>
                                    </a:cxn>
                                    <a:cxn ang="T85">
                                      <a:pos x="T50" y="T51"/>
                                    </a:cxn>
                                    <a:cxn ang="T86">
                                      <a:pos x="T52" y="T53"/>
                                    </a:cxn>
                                    <a:cxn ang="T87">
                                      <a:pos x="T54" y="T55"/>
                                    </a:cxn>
                                    <a:cxn ang="T88">
                                      <a:pos x="T56" y="T57"/>
                                    </a:cxn>
                                    <a:cxn ang="T89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302" h="208">
                                      <a:moveTo>
                                        <a:pt x="0" y="208"/>
                                      </a:moveTo>
                                      <a:lnTo>
                                        <a:pt x="94" y="123"/>
                                      </a:lnTo>
                                      <a:lnTo>
                                        <a:pt x="151" y="170"/>
                                      </a:lnTo>
                                      <a:lnTo>
                                        <a:pt x="208" y="123"/>
                                      </a:lnTo>
                                      <a:lnTo>
                                        <a:pt x="302" y="208"/>
                                      </a:lnTo>
                                      <a:lnTo>
                                        <a:pt x="0" y="208"/>
                                      </a:lnTo>
                                      <a:moveTo>
                                        <a:pt x="217" y="114"/>
                                      </a:moveTo>
                                      <a:lnTo>
                                        <a:pt x="302" y="48"/>
                                      </a:lnTo>
                                      <a:lnTo>
                                        <a:pt x="302" y="189"/>
                                      </a:lnTo>
                                      <a:lnTo>
                                        <a:pt x="217" y="114"/>
                                      </a:lnTo>
                                      <a:moveTo>
                                        <a:pt x="0" y="189"/>
                                      </a:moveTo>
                                      <a:lnTo>
                                        <a:pt x="0" y="48"/>
                                      </a:lnTo>
                                      <a:lnTo>
                                        <a:pt x="85" y="114"/>
                                      </a:lnTo>
                                      <a:lnTo>
                                        <a:pt x="0" y="189"/>
                                      </a:lnTo>
                                      <a:moveTo>
                                        <a:pt x="151" y="152"/>
                                      </a:moveTo>
                                      <a:lnTo>
                                        <a:pt x="0" y="2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2" y="0"/>
                                      </a:lnTo>
                                      <a:lnTo>
                                        <a:pt x="302" y="29"/>
                                      </a:lnTo>
                                      <a:lnTo>
                                        <a:pt x="151" y="152"/>
                                      </a:lnTo>
                                      <a:moveTo>
                                        <a:pt x="151" y="152"/>
                                      </a:moveTo>
                                      <a:lnTo>
                                        <a:pt x="151" y="152"/>
                                      </a:lnTo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9525">
                                  <a:noFill/>
                                  <a:round/>
                                </a:ln>
                                <a:effectLst/>
                              </wps:spPr>
                              <wps:bodyPr vert="horz" wrap="square" anchor="t"/>
                            </wps:wsp>
                          </wpg:grpSp>
                          <wpg:grpSp>
                            <wpg:cNvPr id="81" name="组合 81"/>
                            <wpg:cNvGrpSpPr/>
                            <wpg:grpSpPr>
                              <a:xfrm>
                                <a:off x="1107" y="3674"/>
                                <a:ext cx="273" cy="273"/>
                                <a:chOff x="0" y="0"/>
                                <a:chExt cx="173355" cy="173355"/>
                              </a:xfrm>
                              <a:effectLst/>
                            </wpg:grpSpPr>
                            <wps:wsp>
                              <wps:cNvPr id="82" name="椭圆 82"/>
                              <wps:cNvSpPr/>
                              <wps:spPr>
                                <a:xfrm>
                                  <a:off x="0" y="0"/>
                                  <a:ext cx="173355" cy="17335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2D3E50"/>
                                </a:solidFill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3" name="Freeform 192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43788" y="25758"/>
                                  <a:ext cx="81045" cy="113334"/>
                                </a:xfrm>
                                <a:custGeom>
                                  <a:avLst/>
                                  <a:gdLst>
                                    <a:gd name="T0" fmla="*/ 105 w 120"/>
                                    <a:gd name="T1" fmla="*/ 0 h 168"/>
                                    <a:gd name="T2" fmla="*/ 16 w 120"/>
                                    <a:gd name="T3" fmla="*/ 0 h 168"/>
                                    <a:gd name="T4" fmla="*/ 0 w 120"/>
                                    <a:gd name="T5" fmla="*/ 15 h 168"/>
                                    <a:gd name="T6" fmla="*/ 0 w 120"/>
                                    <a:gd name="T7" fmla="*/ 153 h 168"/>
                                    <a:gd name="T8" fmla="*/ 16 w 120"/>
                                    <a:gd name="T9" fmla="*/ 168 h 168"/>
                                    <a:gd name="T10" fmla="*/ 53 w 120"/>
                                    <a:gd name="T11" fmla="*/ 168 h 168"/>
                                    <a:gd name="T12" fmla="*/ 74 w 120"/>
                                    <a:gd name="T13" fmla="*/ 168 h 168"/>
                                    <a:gd name="T14" fmla="*/ 105 w 120"/>
                                    <a:gd name="T15" fmla="*/ 168 h 168"/>
                                    <a:gd name="T16" fmla="*/ 120 w 120"/>
                                    <a:gd name="T17" fmla="*/ 153 h 168"/>
                                    <a:gd name="T18" fmla="*/ 120 w 120"/>
                                    <a:gd name="T19" fmla="*/ 15 h 168"/>
                                    <a:gd name="T20" fmla="*/ 105 w 120"/>
                                    <a:gd name="T21" fmla="*/ 0 h 168"/>
                                    <a:gd name="T22" fmla="*/ 46 w 120"/>
                                    <a:gd name="T23" fmla="*/ 11 h 168"/>
                                    <a:gd name="T24" fmla="*/ 75 w 120"/>
                                    <a:gd name="T25" fmla="*/ 11 h 168"/>
                                    <a:gd name="T26" fmla="*/ 78 w 120"/>
                                    <a:gd name="T27" fmla="*/ 13 h 168"/>
                                    <a:gd name="T28" fmla="*/ 75 w 120"/>
                                    <a:gd name="T29" fmla="*/ 16 h 168"/>
                                    <a:gd name="T30" fmla="*/ 46 w 120"/>
                                    <a:gd name="T31" fmla="*/ 16 h 168"/>
                                    <a:gd name="T32" fmla="*/ 43 w 120"/>
                                    <a:gd name="T33" fmla="*/ 13 h 168"/>
                                    <a:gd name="T34" fmla="*/ 46 w 120"/>
                                    <a:gd name="T35" fmla="*/ 11 h 168"/>
                                    <a:gd name="T36" fmla="*/ 60 w 120"/>
                                    <a:gd name="T37" fmla="*/ 151 h 168"/>
                                    <a:gd name="T38" fmla="*/ 50 w 120"/>
                                    <a:gd name="T39" fmla="*/ 140 h 168"/>
                                    <a:gd name="T40" fmla="*/ 60 w 120"/>
                                    <a:gd name="T41" fmla="*/ 129 h 168"/>
                                    <a:gd name="T42" fmla="*/ 71 w 120"/>
                                    <a:gd name="T43" fmla="*/ 140 h 168"/>
                                    <a:gd name="T44" fmla="*/ 60 w 120"/>
                                    <a:gd name="T45" fmla="*/ 151 h 168"/>
                                    <a:gd name="T46" fmla="*/ 109 w 120"/>
                                    <a:gd name="T47" fmla="*/ 111 h 168"/>
                                    <a:gd name="T48" fmla="*/ 105 w 120"/>
                                    <a:gd name="T49" fmla="*/ 115 h 168"/>
                                    <a:gd name="T50" fmla="*/ 15 w 120"/>
                                    <a:gd name="T51" fmla="*/ 115 h 168"/>
                                    <a:gd name="T52" fmla="*/ 12 w 120"/>
                                    <a:gd name="T53" fmla="*/ 111 h 168"/>
                                    <a:gd name="T54" fmla="*/ 12 w 120"/>
                                    <a:gd name="T55" fmla="*/ 30 h 168"/>
                                    <a:gd name="T56" fmla="*/ 15 w 120"/>
                                    <a:gd name="T57" fmla="*/ 26 h 168"/>
                                    <a:gd name="T58" fmla="*/ 105 w 120"/>
                                    <a:gd name="T59" fmla="*/ 26 h 168"/>
                                    <a:gd name="T60" fmla="*/ 109 w 120"/>
                                    <a:gd name="T61" fmla="*/ 30 h 168"/>
                                    <a:gd name="T62" fmla="*/ 109 w 120"/>
                                    <a:gd name="T63" fmla="*/ 111 h 168"/>
                                    <a:gd name="T64" fmla="*/ 109 w 120"/>
                                    <a:gd name="T65" fmla="*/ 111 h 168"/>
                                    <a:gd name="T66" fmla="*/ 109 w 120"/>
                                    <a:gd name="T67" fmla="*/ 111 h 1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20" h="168">
                                      <a:moveTo>
                                        <a:pt x="105" y="0"/>
                                      </a:moveTo>
                                      <a:cubicBezTo>
                                        <a:pt x="16" y="0"/>
                                        <a:pt x="16" y="0"/>
                                        <a:pt x="16" y="0"/>
                                      </a:cubicBezTo>
                                      <a:cubicBezTo>
                                        <a:pt x="7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153"/>
                                        <a:pt x="0" y="153"/>
                                        <a:pt x="0" y="153"/>
                                      </a:cubicBezTo>
                                      <a:cubicBezTo>
                                        <a:pt x="0" y="162"/>
                                        <a:pt x="7" y="168"/>
                                        <a:pt x="16" y="168"/>
                                      </a:cubicBezTo>
                                      <a:cubicBezTo>
                                        <a:pt x="53" y="168"/>
                                        <a:pt x="53" y="168"/>
                                        <a:pt x="53" y="168"/>
                                      </a:cubicBezTo>
                                      <a:cubicBezTo>
                                        <a:pt x="74" y="168"/>
                                        <a:pt x="74" y="168"/>
                                        <a:pt x="74" y="168"/>
                                      </a:cubicBezTo>
                                      <a:cubicBezTo>
                                        <a:pt x="105" y="168"/>
                                        <a:pt x="105" y="168"/>
                                        <a:pt x="105" y="168"/>
                                      </a:cubicBezTo>
                                      <a:cubicBezTo>
                                        <a:pt x="114" y="168"/>
                                        <a:pt x="120" y="162"/>
                                        <a:pt x="120" y="153"/>
                                      </a:cubicBezTo>
                                      <a:cubicBezTo>
                                        <a:pt x="120" y="15"/>
                                        <a:pt x="120" y="15"/>
                                        <a:pt x="120" y="15"/>
                                      </a:cubicBezTo>
                                      <a:cubicBezTo>
                                        <a:pt x="120" y="7"/>
                                        <a:pt x="114" y="0"/>
                                        <a:pt x="105" y="0"/>
                                      </a:cubicBezTo>
                                      <a:close/>
                                      <a:moveTo>
                                        <a:pt x="46" y="11"/>
                                      </a:moveTo>
                                      <a:cubicBezTo>
                                        <a:pt x="75" y="11"/>
                                        <a:pt x="75" y="11"/>
                                        <a:pt x="75" y="11"/>
                                      </a:cubicBezTo>
                                      <a:cubicBezTo>
                                        <a:pt x="77" y="11"/>
                                        <a:pt x="78" y="12"/>
                                        <a:pt x="78" y="13"/>
                                      </a:cubicBezTo>
                                      <a:cubicBezTo>
                                        <a:pt x="78" y="15"/>
                                        <a:pt x="77" y="16"/>
                                        <a:pt x="75" y="16"/>
                                      </a:cubicBezTo>
                                      <a:cubicBezTo>
                                        <a:pt x="46" y="16"/>
                                        <a:pt x="46" y="16"/>
                                        <a:pt x="46" y="16"/>
                                      </a:cubicBezTo>
                                      <a:cubicBezTo>
                                        <a:pt x="44" y="16"/>
                                        <a:pt x="43" y="15"/>
                                        <a:pt x="43" y="13"/>
                                      </a:cubicBezTo>
                                      <a:cubicBezTo>
                                        <a:pt x="43" y="12"/>
                                        <a:pt x="44" y="11"/>
                                        <a:pt x="46" y="11"/>
                                      </a:cubicBezTo>
                                      <a:close/>
                                      <a:moveTo>
                                        <a:pt x="60" y="151"/>
                                      </a:moveTo>
                                      <a:cubicBezTo>
                                        <a:pt x="54" y="151"/>
                                        <a:pt x="50" y="146"/>
                                        <a:pt x="50" y="140"/>
                                      </a:cubicBezTo>
                                      <a:cubicBezTo>
                                        <a:pt x="50" y="134"/>
                                        <a:pt x="54" y="129"/>
                                        <a:pt x="60" y="129"/>
                                      </a:cubicBezTo>
                                      <a:cubicBezTo>
                                        <a:pt x="66" y="129"/>
                                        <a:pt x="71" y="134"/>
                                        <a:pt x="71" y="140"/>
                                      </a:cubicBezTo>
                                      <a:cubicBezTo>
                                        <a:pt x="71" y="146"/>
                                        <a:pt x="66" y="151"/>
                                        <a:pt x="60" y="151"/>
                                      </a:cubicBezTo>
                                      <a:close/>
                                      <a:moveTo>
                                        <a:pt x="109" y="111"/>
                                      </a:moveTo>
                                      <a:cubicBezTo>
                                        <a:pt x="109" y="113"/>
                                        <a:pt x="108" y="115"/>
                                        <a:pt x="105" y="115"/>
                                      </a:cubicBezTo>
                                      <a:cubicBezTo>
                                        <a:pt x="15" y="115"/>
                                        <a:pt x="15" y="115"/>
                                        <a:pt x="15" y="115"/>
                                      </a:cubicBezTo>
                                      <a:cubicBezTo>
                                        <a:pt x="13" y="115"/>
                                        <a:pt x="12" y="113"/>
                                        <a:pt x="12" y="111"/>
                                      </a:cubicBezTo>
                                      <a:cubicBezTo>
                                        <a:pt x="12" y="30"/>
                                        <a:pt x="12" y="30"/>
                                        <a:pt x="12" y="30"/>
                                      </a:cubicBezTo>
                                      <a:cubicBezTo>
                                        <a:pt x="12" y="28"/>
                                        <a:pt x="13" y="26"/>
                                        <a:pt x="15" y="26"/>
                                      </a:cubicBezTo>
                                      <a:cubicBezTo>
                                        <a:pt x="105" y="26"/>
                                        <a:pt x="105" y="26"/>
                                        <a:pt x="105" y="26"/>
                                      </a:cubicBezTo>
                                      <a:cubicBezTo>
                                        <a:pt x="108" y="26"/>
                                        <a:pt x="109" y="28"/>
                                        <a:pt x="109" y="30"/>
                                      </a:cubicBezTo>
                                      <a:cubicBezTo>
                                        <a:pt x="109" y="111"/>
                                        <a:pt x="109" y="111"/>
                                        <a:pt x="109" y="111"/>
                                      </a:cubicBezTo>
                                      <a:close/>
                                      <a:moveTo>
                                        <a:pt x="109" y="111"/>
                                      </a:moveTo>
                                      <a:cubicBezTo>
                                        <a:pt x="109" y="111"/>
                                        <a:pt x="109" y="111"/>
                                        <a:pt x="109" y="11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grpSp>
                          <wpg:grpSp>
                            <wpg:cNvPr id="84" name="组合 84"/>
                            <wpg:cNvGrpSpPr/>
                            <wpg:grpSpPr>
                              <a:xfrm>
                                <a:off x="1103" y="3161"/>
                                <a:ext cx="273" cy="273"/>
                                <a:chOff x="0" y="0"/>
                                <a:chExt cx="173355" cy="173355"/>
                              </a:xfrm>
                              <a:effectLst/>
                            </wpg:grpSpPr>
                            <wps:wsp>
                              <wps:cNvPr id="13" name="椭圆 13"/>
                              <wps:cNvSpPr/>
                              <wps:spPr>
                                <a:xfrm>
                                  <a:off x="0" y="0"/>
                                  <a:ext cx="173355" cy="17335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2D3E50"/>
                                </a:solidFill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4" name="Freeform 148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19634" y="39269"/>
                                  <a:ext cx="129026" cy="10466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209" y="121"/>
                                    </a:cxn>
                                    <a:cxn ang="0">
                                      <a:pos x="213" y="89"/>
                                    </a:cxn>
                                    <a:cxn ang="0">
                                      <a:pos x="224" y="89"/>
                                    </a:cxn>
                                    <a:cxn ang="0">
                                      <a:pos x="228" y="121"/>
                                    </a:cxn>
                                    <a:cxn ang="0">
                                      <a:pos x="209" y="121"/>
                                    </a:cxn>
                                    <a:cxn ang="0">
                                      <a:pos x="213" y="72"/>
                                    </a:cxn>
                                    <a:cxn ang="0">
                                      <a:pos x="216" y="72"/>
                                    </a:cxn>
                                    <a:cxn ang="0">
                                      <a:pos x="216" y="33"/>
                                    </a:cxn>
                                    <a:cxn ang="0">
                                      <a:pos x="124" y="47"/>
                                    </a:cxn>
                                    <a:cxn ang="0">
                                      <a:pos x="27" y="32"/>
                                    </a:cxn>
                                    <a:cxn ang="0">
                                      <a:pos x="27" y="12"/>
                                    </a:cxn>
                                    <a:cxn ang="0">
                                      <a:pos x="119" y="0"/>
                                    </a:cxn>
                                    <a:cxn ang="0">
                                      <a:pos x="219" y="15"/>
                                    </a:cxn>
                                    <a:cxn ang="0">
                                      <a:pos x="221" y="15"/>
                                    </a:cxn>
                                    <a:cxn ang="0">
                                      <a:pos x="221" y="72"/>
                                    </a:cxn>
                                    <a:cxn ang="0">
                                      <a:pos x="224" y="72"/>
                                    </a:cxn>
                                    <a:cxn ang="0">
                                      <a:pos x="224" y="84"/>
                                    </a:cxn>
                                    <a:cxn ang="0">
                                      <a:pos x="213" y="84"/>
                                    </a:cxn>
                                    <a:cxn ang="0">
                                      <a:pos x="213" y="72"/>
                                    </a:cxn>
                                    <a:cxn ang="0">
                                      <a:pos x="49" y="146"/>
                                    </a:cxn>
                                    <a:cxn ang="0">
                                      <a:pos x="7" y="129"/>
                                    </a:cxn>
                                    <a:cxn ang="0">
                                      <a:pos x="22" y="96"/>
                                    </a:cxn>
                                    <a:cxn ang="0">
                                      <a:pos x="59" y="119"/>
                                    </a:cxn>
                                    <a:cxn ang="0">
                                      <a:pos x="49" y="146"/>
                                    </a:cxn>
                                    <a:cxn ang="0">
                                      <a:pos x="64" y="156"/>
                                    </a:cxn>
                                    <a:cxn ang="0">
                                      <a:pos x="44" y="166"/>
                                    </a:cxn>
                                    <a:cxn ang="0">
                                      <a:pos x="44" y="156"/>
                                    </a:cxn>
                                    <a:cxn ang="0">
                                      <a:pos x="34" y="156"/>
                                    </a:cxn>
                                    <a:cxn ang="0">
                                      <a:pos x="47" y="148"/>
                                    </a:cxn>
                                    <a:cxn ang="0">
                                      <a:pos x="64" y="156"/>
                                    </a:cxn>
                                    <a:cxn ang="0">
                                      <a:pos x="77" y="126"/>
                                    </a:cxn>
                                    <a:cxn ang="0">
                                      <a:pos x="131" y="138"/>
                                    </a:cxn>
                                    <a:cxn ang="0">
                                      <a:pos x="121" y="185"/>
                                    </a:cxn>
                                    <a:cxn ang="0">
                                      <a:pos x="67" y="151"/>
                                    </a:cxn>
                                    <a:cxn ang="0">
                                      <a:pos x="77" y="126"/>
                                    </a:cxn>
                                    <a:cxn ang="0">
                                      <a:pos x="54" y="99"/>
                                    </a:cxn>
                                    <a:cxn ang="0">
                                      <a:pos x="54" y="44"/>
                                    </a:cxn>
                                    <a:cxn ang="0">
                                      <a:pos x="119" y="57"/>
                                    </a:cxn>
                                    <a:cxn ang="0">
                                      <a:pos x="194" y="44"/>
                                    </a:cxn>
                                    <a:cxn ang="0">
                                      <a:pos x="194" y="111"/>
                                    </a:cxn>
                                    <a:cxn ang="0">
                                      <a:pos x="129" y="129"/>
                                    </a:cxn>
                                    <a:cxn ang="0">
                                      <a:pos x="54" y="99"/>
                                    </a:cxn>
                                    <a:cxn ang="0">
                                      <a:pos x="138" y="146"/>
                                    </a:cxn>
                                    <a:cxn ang="0">
                                      <a:pos x="153" y="166"/>
                                    </a:cxn>
                                    <a:cxn ang="0">
                                      <a:pos x="134" y="183"/>
                                    </a:cxn>
                                    <a:cxn ang="0">
                                      <a:pos x="119" y="166"/>
                                    </a:cxn>
                                    <a:cxn ang="0">
                                      <a:pos x="138" y="146"/>
                                    </a:cxn>
                                    <a:cxn ang="0">
                                      <a:pos x="138" y="146"/>
                                    </a:cxn>
                                    <a:cxn ang="0">
                                      <a:pos x="138" y="146"/>
                                    </a:cxn>
                                  </a:cxnLst>
                                  <a:rect l="0" t="0" r="r" b="b"/>
                                  <a:pathLst>
                                    <a:path w="228" h="185">
                                      <a:moveTo>
                                        <a:pt x="209" y="121"/>
                                      </a:moveTo>
                                      <a:cubicBezTo>
                                        <a:pt x="213" y="89"/>
                                        <a:pt x="213" y="89"/>
                                        <a:pt x="213" y="89"/>
                                      </a:cubicBezTo>
                                      <a:cubicBezTo>
                                        <a:pt x="224" y="89"/>
                                        <a:pt x="224" y="89"/>
                                        <a:pt x="224" y="89"/>
                                      </a:cubicBezTo>
                                      <a:cubicBezTo>
                                        <a:pt x="228" y="121"/>
                                        <a:pt x="228" y="121"/>
                                        <a:pt x="228" y="121"/>
                                      </a:cubicBezTo>
                                      <a:cubicBezTo>
                                        <a:pt x="209" y="121"/>
                                        <a:pt x="209" y="121"/>
                                        <a:pt x="209" y="121"/>
                                      </a:cubicBezTo>
                                      <a:close/>
                                      <a:moveTo>
                                        <a:pt x="213" y="72"/>
                                      </a:moveTo>
                                      <a:cubicBezTo>
                                        <a:pt x="216" y="72"/>
                                        <a:pt x="216" y="72"/>
                                        <a:pt x="216" y="72"/>
                                      </a:cubicBezTo>
                                      <a:cubicBezTo>
                                        <a:pt x="216" y="33"/>
                                        <a:pt x="216" y="33"/>
                                        <a:pt x="216" y="33"/>
                                      </a:cubicBezTo>
                                      <a:cubicBezTo>
                                        <a:pt x="124" y="47"/>
                                        <a:pt x="124" y="47"/>
                                        <a:pt x="124" y="47"/>
                                      </a:cubicBezTo>
                                      <a:cubicBezTo>
                                        <a:pt x="27" y="32"/>
                                        <a:pt x="27" y="32"/>
                                        <a:pt x="27" y="32"/>
                                      </a:cubicBezTo>
                                      <a:cubicBezTo>
                                        <a:pt x="27" y="12"/>
                                        <a:pt x="27" y="12"/>
                                        <a:pt x="27" y="12"/>
                                      </a:cubicBezTo>
                                      <a:cubicBezTo>
                                        <a:pt x="119" y="0"/>
                                        <a:pt x="119" y="0"/>
                                        <a:pt x="119" y="0"/>
                                      </a:cubicBezTo>
                                      <a:cubicBezTo>
                                        <a:pt x="219" y="15"/>
                                        <a:pt x="219" y="15"/>
                                        <a:pt x="219" y="15"/>
                                      </a:cubicBezTo>
                                      <a:cubicBezTo>
                                        <a:pt x="221" y="15"/>
                                        <a:pt x="221" y="15"/>
                                        <a:pt x="221" y="15"/>
                                      </a:cubicBezTo>
                                      <a:cubicBezTo>
                                        <a:pt x="221" y="72"/>
                                        <a:pt x="221" y="72"/>
                                        <a:pt x="221" y="72"/>
                                      </a:cubicBezTo>
                                      <a:cubicBezTo>
                                        <a:pt x="224" y="72"/>
                                        <a:pt x="224" y="72"/>
                                        <a:pt x="224" y="72"/>
                                      </a:cubicBezTo>
                                      <a:cubicBezTo>
                                        <a:pt x="224" y="84"/>
                                        <a:pt x="224" y="84"/>
                                        <a:pt x="224" y="84"/>
                                      </a:cubicBezTo>
                                      <a:cubicBezTo>
                                        <a:pt x="213" y="84"/>
                                        <a:pt x="213" y="84"/>
                                        <a:pt x="213" y="84"/>
                                      </a:cubicBezTo>
                                      <a:cubicBezTo>
                                        <a:pt x="213" y="72"/>
                                        <a:pt x="213" y="72"/>
                                        <a:pt x="213" y="72"/>
                                      </a:cubicBezTo>
                                      <a:close/>
                                      <a:moveTo>
                                        <a:pt x="49" y="146"/>
                                      </a:moveTo>
                                      <a:cubicBezTo>
                                        <a:pt x="49" y="146"/>
                                        <a:pt x="30" y="133"/>
                                        <a:pt x="7" y="129"/>
                                      </a:cubicBezTo>
                                      <a:cubicBezTo>
                                        <a:pt x="7" y="129"/>
                                        <a:pt x="0" y="108"/>
                                        <a:pt x="22" y="96"/>
                                      </a:cubicBezTo>
                                      <a:cubicBezTo>
                                        <a:pt x="59" y="119"/>
                                        <a:pt x="59" y="119"/>
                                        <a:pt x="59" y="119"/>
                                      </a:cubicBezTo>
                                      <a:cubicBezTo>
                                        <a:pt x="59" y="119"/>
                                        <a:pt x="46" y="121"/>
                                        <a:pt x="49" y="146"/>
                                      </a:cubicBezTo>
                                      <a:close/>
                                      <a:moveTo>
                                        <a:pt x="64" y="156"/>
                                      </a:moveTo>
                                      <a:cubicBezTo>
                                        <a:pt x="44" y="166"/>
                                        <a:pt x="44" y="166"/>
                                        <a:pt x="44" y="166"/>
                                      </a:cubicBezTo>
                                      <a:cubicBezTo>
                                        <a:pt x="44" y="156"/>
                                        <a:pt x="44" y="156"/>
                                        <a:pt x="44" y="156"/>
                                      </a:cubicBezTo>
                                      <a:cubicBezTo>
                                        <a:pt x="34" y="156"/>
                                        <a:pt x="34" y="156"/>
                                        <a:pt x="34" y="156"/>
                                      </a:cubicBezTo>
                                      <a:cubicBezTo>
                                        <a:pt x="47" y="148"/>
                                        <a:pt x="47" y="148"/>
                                        <a:pt x="47" y="148"/>
                                      </a:cubicBezTo>
                                      <a:cubicBezTo>
                                        <a:pt x="64" y="156"/>
                                        <a:pt x="64" y="156"/>
                                        <a:pt x="64" y="156"/>
                                      </a:cubicBezTo>
                                      <a:close/>
                                      <a:moveTo>
                                        <a:pt x="77" y="126"/>
                                      </a:moveTo>
                                      <a:cubicBezTo>
                                        <a:pt x="77" y="126"/>
                                        <a:pt x="127" y="138"/>
                                        <a:pt x="131" y="138"/>
                                      </a:cubicBezTo>
                                      <a:cubicBezTo>
                                        <a:pt x="131" y="138"/>
                                        <a:pt x="99" y="156"/>
                                        <a:pt x="121" y="185"/>
                                      </a:cubicBezTo>
                                      <a:cubicBezTo>
                                        <a:pt x="67" y="151"/>
                                        <a:pt x="67" y="151"/>
                                        <a:pt x="67" y="151"/>
                                      </a:cubicBezTo>
                                      <a:cubicBezTo>
                                        <a:pt x="67" y="151"/>
                                        <a:pt x="63" y="133"/>
                                        <a:pt x="77" y="126"/>
                                      </a:cubicBezTo>
                                      <a:close/>
                                      <a:moveTo>
                                        <a:pt x="54" y="99"/>
                                      </a:moveTo>
                                      <a:cubicBezTo>
                                        <a:pt x="54" y="44"/>
                                        <a:pt x="54" y="44"/>
                                        <a:pt x="54" y="44"/>
                                      </a:cubicBezTo>
                                      <a:cubicBezTo>
                                        <a:pt x="119" y="57"/>
                                        <a:pt x="119" y="57"/>
                                        <a:pt x="119" y="57"/>
                                      </a:cubicBezTo>
                                      <a:cubicBezTo>
                                        <a:pt x="194" y="44"/>
                                        <a:pt x="194" y="44"/>
                                        <a:pt x="194" y="44"/>
                                      </a:cubicBezTo>
                                      <a:cubicBezTo>
                                        <a:pt x="194" y="111"/>
                                        <a:pt x="194" y="111"/>
                                        <a:pt x="194" y="111"/>
                                      </a:cubicBezTo>
                                      <a:cubicBezTo>
                                        <a:pt x="129" y="129"/>
                                        <a:pt x="129" y="129"/>
                                        <a:pt x="129" y="129"/>
                                      </a:cubicBezTo>
                                      <a:cubicBezTo>
                                        <a:pt x="54" y="99"/>
                                        <a:pt x="54" y="99"/>
                                        <a:pt x="54" y="99"/>
                                      </a:cubicBezTo>
                                      <a:close/>
                                      <a:moveTo>
                                        <a:pt x="138" y="146"/>
                                      </a:moveTo>
                                      <a:cubicBezTo>
                                        <a:pt x="148" y="146"/>
                                        <a:pt x="155" y="155"/>
                                        <a:pt x="153" y="166"/>
                                      </a:cubicBezTo>
                                      <a:cubicBezTo>
                                        <a:pt x="151" y="175"/>
                                        <a:pt x="143" y="183"/>
                                        <a:pt x="134" y="183"/>
                                      </a:cubicBezTo>
                                      <a:cubicBezTo>
                                        <a:pt x="126" y="183"/>
                                        <a:pt x="119" y="175"/>
                                        <a:pt x="119" y="166"/>
                                      </a:cubicBezTo>
                                      <a:cubicBezTo>
                                        <a:pt x="119" y="155"/>
                                        <a:pt x="127" y="146"/>
                                        <a:pt x="138" y="146"/>
                                      </a:cubicBezTo>
                                      <a:close/>
                                      <a:moveTo>
                                        <a:pt x="138" y="146"/>
                                      </a:moveTo>
                                      <a:cubicBezTo>
                                        <a:pt x="138" y="146"/>
                                        <a:pt x="138" y="146"/>
                                        <a:pt x="138" y="14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9525">
                                  <a:noFill/>
                                  <a:round/>
                                </a:ln>
                                <a:effectLst/>
                              </wps:spPr>
                              <wps:bodyPr vert="horz" wrap="square" anchor="t"/>
                            </wps:wsp>
                          </wpg:grpSp>
                          <wps:wsp>
                            <wps:cNvPr id="44" name="文本框 44"/>
                            <wps:cNvSpPr txBox="1"/>
                            <wps:spPr>
                              <a:xfrm>
                                <a:off x="4192" y="3014"/>
                                <a:ext cx="3434" cy="44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EA89E08">
                                  <w:pPr>
                                    <w:snapToGrid w:val="0"/>
                                    <w:jc w:val="left"/>
                                    <w:rPr>
                                      <w:rFonts w:hint="default" w:ascii="微软雅黑" w:hAnsi="微软雅黑" w:eastAsia="微软雅黑"/>
                                      <w:color w:val="52525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25252"/>
                                      <w:lang w:val="en-US" w:eastAsia="zh-CN"/>
                                    </w:rPr>
                                    <w:t>生日：2002*****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47" name="文本框 47"/>
                            <wps:cNvSpPr txBox="1"/>
                            <wps:spPr>
                              <a:xfrm>
                                <a:off x="1320" y="3011"/>
                                <a:ext cx="2562" cy="5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4E07F9A"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52525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25252"/>
                                      <w:lang w:val="en-US" w:eastAsia="zh-CN"/>
                                    </w:rPr>
                                    <w:t>政治面貌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25252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25252"/>
                                      <w:lang w:val="en-US" w:eastAsia="zh-CN"/>
                                    </w:rPr>
                                    <w:t>共青团员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25252"/>
                                    </w:rPr>
                                    <w:t>15888888888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3.6pt;margin-top:-55.2pt;height:92.45pt;width:313.45pt;z-index:251662336;mso-width-relative:page;mso-height-relative:page;" coordorigin="11495,697" coordsize="6523,1765" o:gfxdata="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">
                <o:lock v:ext="edit" aspectratio="f"/>
                <v:line id="直接连接符 10" o:spid="_x0000_s1026" o:spt="20" style="position:absolute;left:11516;top:1492;height:0;width:5700;" filled="f" stroked="t" coordsize="21600,21600" o:gfxdata="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Pv0a8AAAA&#10;2wAAAA8AAAAAAAAAAQAgAAAAIgAAAGRycy9kb3ducmV2LnhtbFBLAQIUABQAAAAIAIdO4kAzLwWe&#10;OwAAADkAAAAQAAAAAAAAAAEAIAAAAAsBAABkcnMvc2hhcGV4bWwueG1sUEsFBgAAAAAGAAYAWwEA&#10;ALUDAAAAAA==&#10;">
                  <v:fill on="f" focussize="0,0"/>
                  <v:stroke color="#44546B" joinstyle="round"/>
                  <v:imagedata o:title=""/>
                  <o:lock v:ext="edit" aspectratio="f"/>
                </v:line>
                <v:group id="_x0000_s1026" o:spid="_x0000_s1026" o:spt="203" style="position:absolute;left:11495;top:697;height:1765;width:6523;" coordorigin="9382,661" coordsize="6523,1765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11493;top:661;height:788;width:2801;" filled="f" stroked="f" coordsize="21600,21600" o:gfxdata="UEsDBAoAAAAAAIdO4kAAAAAAAAAAAAAAAAAEAAAAZHJzL1BLAwQUAAAACACHTuJAiWWXzL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Xz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WWXz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7C861C7E">
                          <w:pPr>
                            <w:adjustRightInd w:val="0"/>
                            <w:snapToGrid w:val="0"/>
                            <w:ind w:left="0" w:leftChars="0"/>
                            <w:jc w:val="both"/>
                            <w:rPr>
                              <w:rFonts w:hint="eastAsia" w:ascii="微软雅黑" w:hAnsi="微软雅黑" w:eastAsia="微软雅黑"/>
                              <w:b/>
                              <w:color w:val="44546B"/>
                              <w:sz w:val="44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4546B"/>
                              <w:sz w:val="44"/>
                              <w:szCs w:val="44"/>
                              <w:lang w:val="en-US" w:eastAsia="zh-CN"/>
                            </w:rPr>
                            <w:t>姓名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9382;top:1436;height:990;width:6523;" coordorigin="1103,3011" coordsize="6523,99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f"/>
                    <v:group id="_x0000_s1026" o:spid="_x0000_s1026" o:spt="203" style="position:absolute;left:3889;top:3133;height:273;width:273;" coordsize="244475,244475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    <o:lock v:ext="edit" aspectratio="f"/>
                      <v:shape id="椭圆 2" o:spid="_x0000_s1026" o:spt="3" type="#_x0000_t3" style="position:absolute;left:0;top:0;height:244475;width:244475;v-text-anchor:middle;" fillcolor="#2D3E50" filled="t" stroked="f" coordsize="21600,21600" o:gfxdata="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jxdT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2pt"/>
                        <v:imagedata o:title=""/>
                        <o:lock v:ext="edit" aspectratio="f"/>
                      </v:shape>
                      <v:shape id="Freeform 96" o:spid="_x0000_s1026" o:spt="100" style="position:absolute;left:40194;top:30145;height:166370;width:165735;" fillcolor="#FFFFFF" filled="t" stroked="f" coordsize="141,141" o:gfxdata="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dZIW/&#10;AAAA2w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      <v:path o:connectlocs="165735,147491;159857,160470;129296,165190;99911,165190;66999,162830;52894,152210;65823,125072;88156,115633;90507,105013;82279,93214;77578,83774;72876,74335;76402,56636;89332,31858;109314,24778;138700,46017;143401,69615;143401,80235;137524,89674;131647,97934;126945,103833;131647,116812;152805,125072;76402,105013;64648,114453;43490,132152;42315,139231;16455,136871;0,127432;12929,100293;35262,89674;38789,79055;29385,67255;24683,57816;21157,48377;23508,30678;36438,5899;56420,0;83455,15339;72876,34217;64648,66076;62297,77875;68174,86134;72876,97934;76402,102653" o:connectangles="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shape id="_x0000_s1026" o:spid="_x0000_s1026" o:spt="202" type="#_x0000_t202" style="position:absolute;left:1329;top:3563;height:438;width:2562;" filled="f" stroked="f" coordsize="21600,21600" o:gfxdata="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jA+4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643DF649"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5252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电话：1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lang w:val="en-US" w:eastAsia="zh-CN"/>
                              </w:rPr>
                              <w:t>73XXXX0775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4188;top:3551;height:444;width:3434;" filled="f" stroked="f" coordsize="21600,21600" o:gfxdata="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Zekc+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28A2D3F4"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lang w:val="en-US" w:eastAsia="zh-CN"/>
                              </w:rPr>
                              <w:t>173XXXX0775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lang w:val="en-US" w:eastAsia="zh-CN"/>
                              </w:rPr>
                              <w:t>163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.com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3898;top:3674;height:273;width:273;" coordsize="173355,173355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Q9QPpLkAAADb&#10;AAAADwAAAGRycy9kb3ducmV2LnhtbEVP3WrCMBS+F3yHcITdaVovVumMItaCCEPUPcChOWs6m5PS&#10;pFrffrkY7PLj+19vR9uKB/W+cawgXSQgiCunG64VfN3K+QqED8gaW8ek4EUetpvpZI25dk++0OMa&#10;ahFD2OeowITQ5VL6ypBFv3AdceS+XW8xRNjXUvf4jOG2lcskeZcWG44NBjvaG6ru18EqOJ3b4vNS&#10;DGY47CqjMy4D/5RKvc3S5ANEoDH8i//cR60gi2Pjl/gD5OY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PUD6S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on="f" weight="2pt"/>
                        <v:imagedata o:title=""/>
                        <o:lock v:ext="edit" aspectratio="f"/>
                      </v:shape>
                      <v:shape id="Freeform 41" o:spid="_x0000_s1026" o:spt="100" style="position:absolute;left:28334;top:43789;flip:x;height:79622;width:116370;" fillcolor="#FFFFFF" filled="t" stroked="f" coordsize="302,208" o:gfxdata="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Yq3B7sAAADb&#10;AAAADwAAAAAAAAABACAAAAAiAAAAZHJzL2Rvd25yZXYueG1sUEsBAhQAFAAAAAgAh07iQDMvBZ47&#10;AAAAOQAAABAAAAAAAAAAAQAgAAAACgEAAGRycy9zaGFwZXhtbC54bWxQSwUGAAAAAAYABgBbAQAA&#10;tAMAAAAA&#10;" path="m0,208l94,123,151,170,208,123,302,208,0,208m217,114l302,48,302,189,217,114m0,189l0,48,85,114,0,189m151,152l0,29,0,0,302,0,302,29,151,152m151,152l151,152e">
                        <v:path o:connectlocs="0,96465115;43883435,57044186;70493632,78841857;97103443,57044186;140986878,96465115;0,96465115;0,96465115;0,96465115;101305094,52870156;140986878,22261239;140986878,87653486;101305094,52870156;101305094,52870156;101305094,52870156;0,87653486;0,22261239;39681784,52870156;0,87653486;0,87653486;0,87653486;70493632,70493797;0,13449610;0,0;140986878,0;140986878,13449610;70493632,70493797;70493632,70493797;70493632,70493797;70493632,70493797;70493632,70493797" o:connectangles="0,0,0,0,0,0,0,0,0,0,0,0,0,0,0,0,0,0,0,0,0,0,0,0,0,0,0,0,0,0"/>
                        <v:fill on="t" focussize="0,0"/>
                        <v:stroke on="f" joinstyle="round"/>
                        <v:imagedata o:title=""/>
                        <o:lock v:ext="edit" aspectratio="t"/>
                      </v:shape>
                    </v:group>
                    <v:group id="_x0000_s1026" o:spid="_x0000_s1026" o:spt="203" style="position:absolute;left:1107;top:3674;height:273;width:273;" coordsize="173355,173355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F+lIabwAAADb&#10;AAAADwAAAGRycy9kb3ducmV2LnhtbEWP3YrCMBSE7xd8h3AE79a0XrhSjWVRCyIs4s8DHJqzTXeb&#10;k9Kk/ry9EQQvh5n5hlnkN9uIC3W+dqwgHScgiEuna64UnE/F5wyED8gaG8ek4E4e8uXgY4GZdlc+&#10;0OUYKhEh7DNUYEJoMyl9aciiH7uWOHq/rrMYouwqqTu8Rrht5CRJptJizXHBYEsrQ+X/sbcKdvtm&#10;/XNY96bffJdGf3ER+K9QajRMkzmIQLfwDr/aW61gNoHnl/gD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pSGm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2pt"/>
                        <v:imagedata o:title=""/>
                        <o:lock v:ext="edit" aspectratio="f"/>
                      </v:shape>
                      <v:shape id="Freeform 192" o:spid="_x0000_s1026" o:spt="100" style="position:absolute;left:43788;top:25758;height:113334;width:81045;" fillcolor="#FFFFFF" filled="t" stroked="f" coordsize="120,168" o:gfxdata="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Lc+87sAAADb&#10;AAAADwAAAAAAAAABACAAAAAiAAAAZHJzL2Rvd25yZXYueG1sUEsBAhQAFAAAAAgAh07iQDMvBZ47&#10;AAAAOQAAABAAAAAAAAAAAQAgAAAACgEAAGRycy9zaGFwZXhtbC54bWxQSwUGAAAAAAYABgBbAQAA&#10;tAMAAAAA&#10;" path="m105,0c16,0,16,0,16,0c7,0,0,7,0,15c0,153,0,153,0,153c0,162,7,168,16,168c53,168,53,168,53,168c74,168,74,168,74,168c105,168,105,168,105,168c114,168,120,162,120,153c120,15,120,15,120,15c120,7,114,0,105,0xm46,11c75,11,75,11,75,11c77,11,78,12,78,13c78,15,77,16,75,16c46,16,46,16,46,16c44,16,43,15,43,13c43,12,44,11,46,11xm60,151c54,151,50,146,50,140c50,134,54,129,60,129c66,129,71,134,71,140c71,146,66,151,60,151xm109,111c109,113,108,115,105,115c15,115,15,115,15,115c13,115,12,113,12,111c12,30,12,30,12,30c12,28,13,26,15,26c105,26,105,26,105,26c108,26,109,28,109,30c109,111,109,111,109,111xm109,111c109,111,109,111,109,111e">
                        <v:path o:connectlocs="70914,0;10806,0;0,10119;0,103214;10806,113334;35794,113334;49977,113334;70914,113334;81045,103214;81045,10119;70914,0;31067,7420;50653,7420;52679,8769;50653,10793;31067,10793;29041,8769;31067,7420;40522,101865;33768,94445;40522,87024;47951,94445;40522,101865;73615,74881;70914,77579;10130,77579;8104,74881;8104,20238;10130,17539;70914,17539;73615,20238;73615,74881;73615,74881;73615,74881" o:connectangles="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group id="_x0000_s1026" o:spid="_x0000_s1026" o:spt="203" style="position:absolute;left:1103;top:3161;height:273;width:273;" coordsize="173355,173355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kK94dboAAADb&#10;AAAADwAAAGRycy9kb3ducmV2LnhtbEVP3WrCMBS+H/gO4Qi7W1MnbKMziqwWxkCG3R7g0BybanNS&#10;mrTq2xtB8O58fL9nsTrbVozU+8axglmSgiCunG64VvD/V7x8gPABWWPrmBRcyMNqOXlaYKbdiXc0&#10;lqEWMYR9hgpMCF0mpa8MWfSJ64gjt3e9xRBhX0vd4ymG21a+pumbtNhwbDDY0Zeh6lgOVsHPb5tv&#10;d/lghs26Mvqdi8CHQqnn6Sz9BBHoHB7iu/tbx/lzuP0SD5DLK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r3h1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2pt"/>
                        <v:imagedata o:title=""/>
                        <o:lock v:ext="edit" aspectratio="f"/>
                      </v:shape>
                      <v:shape id="Freeform 148" o:spid="_x0000_s1026" o:spt="100" style="position:absolute;left:19634;top:39269;height:104669;width:129026;" fillcolor="#FFFFFF" filled="t" stroked="f" coordsize="228,185" o:gfxdata="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NuY4vQAA&#10;ANsAAAAPAAAAAAAAAAEAIAAAACIAAABkcnMvZG93bnJldi54bWxQSwECFAAUAAAACACHTuJAMy8F&#10;njsAAAA5AAAAEAAAAAAAAAABACAAAAAMAQAAZHJzL3NoYXBleG1sLnhtbFBLBQYAAAAABgAGAFsB&#10;AAC2AwAAAAA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      <v:fill on="t" focussize="0,0"/>
                        <v:stroke on="f" joinstyle="round"/>
                        <v:imagedata o:title=""/>
                        <o:lock v:ext="edit" aspectratio="t"/>
                      </v:shape>
                    </v:group>
                    <v:shape id="_x0000_s1026" o:spid="_x0000_s1026" o:spt="202" type="#_x0000_t202" style="position:absolute;left:4192;top:3014;height:444;width:3434;" filled="f" stroked="f" coordsize="21600,21600" o:gfxdata="UEsDBAoAAAAAAIdO4kAAAAAAAAAAAAAAAAAEAAAAZHJzL1BLAwQUAAAACACHTuJAp6xgnr0AAADb&#10;AAAADwAAAGRycy9kb3ducmV2LnhtbEWPS6vCMBSE94L/IRzBnaaK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rGCe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6EA89E08"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525252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lang w:val="en-US" w:eastAsia="zh-CN"/>
                              </w:rPr>
                              <w:t>生日：2002*****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320;top:3011;height:508;width:2562;" filled="f" stroked="f" coordsize="21600,21600" o:gfxdata="UEsDBAoAAAAAAIdO4kAAAAAAAAAAAAAAAAAEAAAAZHJzL1BLAwQUAAAACACHTuJAV37+6b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37+6b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74E07F9A"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lang w:val="en-US" w:eastAsia="zh-CN"/>
                              </w:rPr>
                              <w:t>政治面貌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lang w:val="en-US" w:eastAsia="zh-CN"/>
                              </w:rPr>
                              <w:t>共青团员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15888888888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rFonts w:hint="default"/>
          <w:color w:val="FFFFFF"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4907915</wp:posOffset>
                </wp:positionH>
                <wp:positionV relativeFrom="paragraph">
                  <wp:posOffset>-643255</wp:posOffset>
                </wp:positionV>
                <wp:extent cx="848360" cy="1163955"/>
                <wp:effectExtent l="0" t="0" r="8890" b="1714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360" cy="11639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5875">
                          <a:noFill/>
                        </a:ln>
                      </wps:spPr>
                      <wps:txbx>
                        <w:txbxContent>
                          <w:p w14:paraId="789F1B57">
                            <w:pPr>
                              <w:ind w:left="0" w:leftChars="0" w:firstLine="0" w:firstLineChars="0"/>
                              <w:jc w:val="center"/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  <w:t>证件照</w:t>
                            </w:r>
                          </w:p>
                          <w:p w14:paraId="42F6E104"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  <w:t>位置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6.45pt;margin-top:-50.65pt;height:91.65pt;width:66.8pt;z-index:251664384;mso-width-relative:page;mso-height-relative:page;" fillcolor="#FFFF00" filled="t" stroked="f" coordsize="21600,21600" o:gfxdata="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MkMpYHZAAAACwEAAA8AAAAAAAAAAQAgAAAAIgAAAGRy&#10;cy9kb3ducmV2LnhtbFBLAQIUABQAAAAIAIdO4kBQrJmoywEAAIEDAAAOAAAAAAAAAAEAIAAAACgB&#10;AABkcnMvZTJvRG9jLnhtbFBLBQYAAAAABgAGAFkBAABlBQAAAAA=&#10;">
                <v:fill on="t" focussize="0,0"/>
                <v:stroke on="f" weight="1.25pt"/>
                <v:imagedata o:title=""/>
                <o:lock v:ext="edit" aspectratio="f"/>
                <v:textbox>
                  <w:txbxContent>
                    <w:p w14:paraId="789F1B57">
                      <w:pPr>
                        <w:ind w:left="0" w:leftChars="0" w:firstLine="0" w:firstLineChars="0"/>
                        <w:jc w:val="center"/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  <w:t>证件照</w:t>
                      </w:r>
                    </w:p>
                    <w:p w14:paraId="42F6E104"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  <w:t>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-471170</wp:posOffset>
                </wp:positionH>
                <wp:positionV relativeFrom="paragraph">
                  <wp:posOffset>7559675</wp:posOffset>
                </wp:positionV>
                <wp:extent cx="6923405" cy="2136140"/>
                <wp:effectExtent l="0" t="0" r="10795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3565" cy="2135867"/>
                          <a:chOff x="900" y="3806"/>
                          <a:chExt cx="10903" cy="2358"/>
                        </a:xfrm>
                      </wpg:grpSpPr>
                      <wps:wsp>
                        <wps:cNvPr id="67" name="文本框 30"/>
                        <wps:cNvSpPr txBox="1"/>
                        <wps:spPr>
                          <a:xfrm>
                            <a:off x="900" y="4105"/>
                            <a:ext cx="10710" cy="20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EC0ADBD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before="0" w:after="0" w:line="400" w:lineRule="atLeast"/>
                                <w:ind w:left="0" w:leftChars="0"/>
                                <w:jc w:val="both"/>
                                <w:textAlignment w:val="auto"/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525252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25252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2021.09-至今                    信息管理与信息系统专业2班                            团支部书记                                                    </w:t>
                              </w:r>
                            </w:p>
                            <w:p w14:paraId="34A11524"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64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atLeast"/>
                                <w:textAlignment w:val="auto"/>
                                <w:rPr>
                                  <w:rFonts w:hint="default" w:ascii="微软雅黑" w:hAnsi="微软雅黑" w:eastAsia="微软雅黑"/>
                                  <w:color w:val="525252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25252"/>
                                  <w:sz w:val="20"/>
                                  <w:szCs w:val="20"/>
                                  <w:lang w:val="en-US" w:eastAsia="zh-CN"/>
                                </w:rPr>
                                <w:t>组织开展主题思想教育活动30余次，作为负责人带领支部获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/>
                                  <w:color w:val="525252"/>
                                  <w:sz w:val="20"/>
                                  <w:szCs w:val="20"/>
                                  <w:lang w:val="en-US" w:eastAsia="zh-CN"/>
                                </w:rPr>
                                <w:t>2023年度江苏省先进班集体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25252"/>
                                  <w:sz w:val="20"/>
                                  <w:szCs w:val="20"/>
                                  <w:lang w:val="en-US" w:eastAsia="zh-CN"/>
                                </w:rPr>
                                <w:t>、**大学“张闻天班”提名、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/>
                                  <w:color w:val="525252"/>
                                  <w:sz w:val="20"/>
                                  <w:szCs w:val="20"/>
                                  <w:lang w:val="en-US" w:eastAsia="zh-CN"/>
                                </w:rPr>
                                <w:t>2022年度**大学五四红旗团支部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25252"/>
                                  <w:sz w:val="20"/>
                                  <w:szCs w:val="20"/>
                                  <w:lang w:val="en-US" w:eastAsia="zh-CN"/>
                                </w:rPr>
                                <w:t>、**大学五星级团支部等省市校级荣誉6项。</w:t>
                              </w:r>
                            </w:p>
                            <w:p w14:paraId="549424A3"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64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atLeast"/>
                                <w:textAlignment w:val="auto"/>
                                <w:rPr>
                                  <w:rFonts w:hint="default" w:ascii="微软雅黑" w:hAnsi="微软雅黑" w:eastAsia="微软雅黑"/>
                                  <w:color w:val="525252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25252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2022.07-2022.08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525252"/>
                                  <w:sz w:val="21"/>
                                  <w:szCs w:val="21"/>
                                  <w:lang w:val="en-US" w:eastAsia="zh-CN"/>
                                </w:rPr>
                                <w:t>**大学大学生暑期“三下乡”社会实践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25252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                                                </w:t>
                              </w:r>
                            </w:p>
                            <w:p w14:paraId="328B6032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before="0" w:after="0" w:line="400" w:lineRule="atLeast"/>
                                <w:jc w:val="both"/>
                                <w:textAlignment w:val="auto"/>
                                <w:rPr>
                                  <w:rFonts w:hint="eastAsia" w:ascii="微软雅黑" w:hAnsi="微软雅黑" w:eastAsia="微软雅黑" w:cs="Times New Roman"/>
                                  <w:bCs/>
                                  <w:color w:val="525252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Cs/>
                                  <w:color w:val="525252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  <w:t xml:space="preserve">“江苏省节水型社会评价体系实践团”负责人，赴南京、扬州、徐州节水单位座谈考察，获院级“优秀团队”。                          </w:t>
                              </w:r>
                            </w:p>
                            <w:p w14:paraId="63D34C4A"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before="0" w:after="0" w:line="400" w:lineRule="atLeast"/>
                                <w:jc w:val="both"/>
                                <w:textAlignment w:val="auto"/>
                                <w:rPr>
                                  <w:rFonts w:hint="eastAsia" w:ascii="微软雅黑" w:hAnsi="微软雅黑" w:eastAsia="微软雅黑" w:cs="Times New Roman"/>
                                  <w:bCs/>
                                  <w:color w:val="525252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Cs/>
                                  <w:color w:val="525252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  <w:t xml:space="preserve">“老旧厂房生态价值再实现机制调研团”核心队员，赴南京“十里造船带”走访调研，获院级“优秀团队”。                      </w:t>
                              </w:r>
                            </w:p>
                            <w:p w14:paraId="79712A8C"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before="0" w:after="0" w:line="400" w:lineRule="atLeast"/>
                                <w:jc w:val="both"/>
                                <w:textAlignment w:val="auto"/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525252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Cs/>
                                  <w:color w:val="525252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  <w:t xml:space="preserve">“贵州遵义旅游+发展模式调研团”核心队员，赴遵义探索文旅融合的乡村振兴新路，获校级“优秀团队”。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25252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25252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                 </w:t>
                              </w:r>
                            </w:p>
                            <w:p w14:paraId="4AFE076D"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before="0" w:after="0" w:line="400" w:lineRule="exact"/>
                                <w:ind w:leftChars="0"/>
                                <w:textAlignment w:val="auto"/>
                                <w:rPr>
                                  <w:rFonts w:hint="default" w:ascii="微软雅黑" w:hAnsi="微软雅黑" w:eastAsia="微软雅黑" w:cs="Times New Roman"/>
                                  <w:bCs w:val="0"/>
                                  <w:color w:val="52525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Cs w:val="0"/>
                                  <w:color w:val="52525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 xml:space="preserve">                  </w:t>
                              </w:r>
                            </w:p>
                            <w:p w14:paraId="4530CA5A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/>
                                  <w:color w:val="525252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 w14:paraId="73D483A0"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textAlignment w:val="auto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 w14:paraId="52094955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ind w:leftChars="0"/>
                                <w:jc w:val="left"/>
                                <w:textAlignment w:val="auto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525252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68" name="组合 17"/>
                        <wpg:cNvGrpSpPr/>
                        <wpg:grpSpPr>
                          <a:xfrm>
                            <a:off x="1037" y="3806"/>
                            <a:ext cx="10766" cy="404"/>
                            <a:chOff x="1037" y="4417"/>
                            <a:chExt cx="10685" cy="401"/>
                          </a:xfrm>
                        </wpg:grpSpPr>
                        <wpg:grpSp>
                          <wpg:cNvPr id="69" name="组合 39"/>
                          <wpg:cNvGrpSpPr/>
                          <wpg:grpSpPr>
                            <a:xfrm>
                              <a:off x="1070" y="4474"/>
                              <a:ext cx="10652" cy="268"/>
                              <a:chOff x="0" y="0"/>
                              <a:chExt cx="6764330" cy="170442"/>
                            </a:xfrm>
                            <a:effectLst/>
                          </wpg:grpSpPr>
                          <wps:wsp>
                            <wps:cNvPr id="70" name="任意多边形 36"/>
                            <wps:cNvSpPr/>
                            <wps:spPr>
                              <a:xfrm>
                                <a:off x="0" y="0"/>
                                <a:ext cx="1111737" cy="170442"/>
                              </a:xfrm>
                              <a:custGeom>
                                <a:avLst/>
                                <a:gdLst>
                                  <a:gd name="connsiteX0" fmla="*/ 0 w 1590950"/>
                                  <a:gd name="connsiteY0" fmla="*/ 0 h 251063"/>
                                  <a:gd name="connsiteX1" fmla="*/ 1427181 w 1590950"/>
                                  <a:gd name="connsiteY1" fmla="*/ 0 h 251063"/>
                                  <a:gd name="connsiteX2" fmla="*/ 1590950 w 1590950"/>
                                  <a:gd name="connsiteY2" fmla="*/ 251063 h 251063"/>
                                  <a:gd name="connsiteX3" fmla="*/ 0 w 1590950"/>
                                  <a:gd name="connsiteY3" fmla="*/ 251063 h 251063"/>
                                  <a:gd name="connsiteX4" fmla="*/ 0 w 1590950"/>
                                  <a:gd name="connsiteY4" fmla="*/ 0 h 25106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590950" h="251063">
                                    <a:moveTo>
                                      <a:pt x="0" y="0"/>
                                    </a:moveTo>
                                    <a:lnTo>
                                      <a:pt x="1427181" y="0"/>
                                    </a:lnTo>
                                    <a:lnTo>
                                      <a:pt x="1590950" y="251063"/>
                                    </a:lnTo>
                                    <a:lnTo>
                                      <a:pt x="0" y="25106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B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1" name="任意多边形 37"/>
                            <wps:cNvSpPr/>
                            <wps:spPr>
                              <a:xfrm>
                                <a:off x="1139967" y="108522"/>
                                <a:ext cx="5624363" cy="53122"/>
                              </a:xfrm>
                              <a:custGeom>
                                <a:avLst/>
                                <a:gdLst>
                                  <a:gd name="connsiteX0" fmla="*/ 0 w 4962525"/>
                                  <a:gd name="connsiteY0" fmla="*/ 0 h 52705"/>
                                  <a:gd name="connsiteX1" fmla="*/ 4932045 w 4962525"/>
                                  <a:gd name="connsiteY1" fmla="*/ 0 h 52705"/>
                                  <a:gd name="connsiteX2" fmla="*/ 4962525 w 4962525"/>
                                  <a:gd name="connsiteY2" fmla="*/ 52705 h 52705"/>
                                  <a:gd name="connsiteX3" fmla="*/ 45720 w 4962525"/>
                                  <a:gd name="connsiteY3" fmla="*/ 52705 h 52705"/>
                                  <a:gd name="connsiteX4" fmla="*/ 0 w 4962525"/>
                                  <a:gd name="connsiteY4" fmla="*/ 0 h 5270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962525" h="52705">
                                    <a:moveTo>
                                      <a:pt x="0" y="0"/>
                                    </a:moveTo>
                                    <a:lnTo>
                                      <a:pt x="4932045" y="0"/>
                                    </a:lnTo>
                                    <a:lnTo>
                                      <a:pt x="4962525" y="52705"/>
                                    </a:lnTo>
                                    <a:lnTo>
                                      <a:pt x="45720" y="5270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B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242CE68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3" name="文本框 49"/>
                          <wps:cNvSpPr txBox="1"/>
                          <wps:spPr>
                            <a:xfrm>
                              <a:off x="1037" y="4417"/>
                              <a:ext cx="1476" cy="4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89FFDF2">
                                <w:pPr>
                                  <w:adjustRightInd w:val="0"/>
                                  <w:snapToGrid w:val="0"/>
                                  <w:jc w:val="distribute"/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/>
                                    <w:sz w:val="26"/>
                                    <w:szCs w:val="2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/>
                                    <w:sz w:val="26"/>
                                    <w:szCs w:val="26"/>
                                    <w:lang w:val="en-US" w:eastAsia="zh-CN"/>
                                  </w:rPr>
                                  <w:t>实践经历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1pt;margin-top:595.25pt;height:168.2pt;width:545.15pt;z-index:251661312;mso-width-relative:page;mso-height-relative:page;" coordorigin="900,3806" coordsize="10903,2358" o:gfxdata="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">
                <o:lock v:ext="edit" aspectratio="f"/>
                <v:shape id="文本框 30" o:spid="_x0000_s1026" o:spt="202" type="#_x0000_t202" style="position:absolute;left:900;top:4105;height:2059;width:10710;" filled="f" stroked="f" coordsize="21600,21600" o:gfxdata="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Loom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3EC0ADBD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="0" w:after="0" w:line="400" w:lineRule="atLeast"/>
                          <w:ind w:left="0" w:leftChars="0"/>
                          <w:jc w:val="both"/>
                          <w:textAlignment w:val="auto"/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525252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25252"/>
                            <w:sz w:val="21"/>
                            <w:szCs w:val="21"/>
                            <w:lang w:val="en-US" w:eastAsia="zh-CN"/>
                          </w:rPr>
                          <w:t xml:space="preserve">2021.09-至今                    信息管理与信息系统专业2班                            团支部书记                                                    </w:t>
                        </w:r>
                      </w:p>
                      <w:p w14:paraId="34A11524"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tabs>
                            <w:tab w:val="left" w:pos="64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atLeast"/>
                          <w:textAlignment w:val="auto"/>
                          <w:rPr>
                            <w:rFonts w:hint="default" w:ascii="微软雅黑" w:hAnsi="微软雅黑" w:eastAsia="微软雅黑"/>
                            <w:color w:val="525252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25252"/>
                            <w:sz w:val="20"/>
                            <w:szCs w:val="20"/>
                            <w:lang w:val="en-US" w:eastAsia="zh-CN"/>
                          </w:rPr>
                          <w:t>组织开展主题思想教育活动30余次，作为负责人带领支部获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/>
                            <w:color w:val="525252"/>
                            <w:sz w:val="20"/>
                            <w:szCs w:val="20"/>
                            <w:lang w:val="en-US" w:eastAsia="zh-CN"/>
                          </w:rPr>
                          <w:t>2023年度江苏省先进班集体</w:t>
                        </w:r>
                        <w:r>
                          <w:rPr>
                            <w:rFonts w:hint="eastAsia" w:ascii="微软雅黑" w:hAnsi="微软雅黑" w:eastAsia="微软雅黑"/>
                            <w:color w:val="525252"/>
                            <w:sz w:val="20"/>
                            <w:szCs w:val="20"/>
                            <w:lang w:val="en-US" w:eastAsia="zh-CN"/>
                          </w:rPr>
                          <w:t>、**大学“张闻天班”提名、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/>
                            <w:color w:val="525252"/>
                            <w:sz w:val="20"/>
                            <w:szCs w:val="20"/>
                            <w:lang w:val="en-US" w:eastAsia="zh-CN"/>
                          </w:rPr>
                          <w:t>2022年度**大学五四红旗团支部</w:t>
                        </w:r>
                        <w:r>
                          <w:rPr>
                            <w:rFonts w:hint="eastAsia" w:ascii="微软雅黑" w:hAnsi="微软雅黑" w:eastAsia="微软雅黑"/>
                            <w:color w:val="525252"/>
                            <w:sz w:val="20"/>
                            <w:szCs w:val="20"/>
                            <w:lang w:val="en-US" w:eastAsia="zh-CN"/>
                          </w:rPr>
                          <w:t>、**大学五星级团支部等省市校级荣誉6项。</w:t>
                        </w:r>
                      </w:p>
                      <w:p w14:paraId="549424A3"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tabs>
                            <w:tab w:val="left" w:pos="64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atLeast"/>
                          <w:textAlignment w:val="auto"/>
                          <w:rPr>
                            <w:rFonts w:hint="default" w:ascii="微软雅黑" w:hAnsi="微软雅黑" w:eastAsia="微软雅黑"/>
                            <w:color w:val="525252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25252"/>
                            <w:sz w:val="21"/>
                            <w:szCs w:val="21"/>
                            <w:lang w:val="en-US" w:eastAsia="zh-CN"/>
                          </w:rPr>
                          <w:t xml:space="preserve">2022.07-2022.08   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525252"/>
                            <w:sz w:val="21"/>
                            <w:szCs w:val="21"/>
                            <w:lang w:val="en-US" w:eastAsia="zh-CN"/>
                          </w:rPr>
                          <w:t>**大学大学生暑期“三下乡”社会实践</w:t>
                        </w:r>
                        <w:r>
                          <w:rPr>
                            <w:rFonts w:hint="eastAsia" w:ascii="微软雅黑" w:hAnsi="微软雅黑" w:eastAsia="微软雅黑"/>
                            <w:color w:val="525252"/>
                            <w:sz w:val="21"/>
                            <w:szCs w:val="21"/>
                            <w:lang w:val="en-US" w:eastAsia="zh-CN"/>
                          </w:rPr>
                          <w:t xml:space="preserve">                                                 </w:t>
                        </w:r>
                      </w:p>
                      <w:p w14:paraId="328B6032"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="0" w:after="0" w:line="400" w:lineRule="atLeast"/>
                          <w:jc w:val="both"/>
                          <w:textAlignment w:val="auto"/>
                          <w:rPr>
                            <w:rFonts w:hint="eastAsia" w:ascii="微软雅黑" w:hAnsi="微软雅黑" w:eastAsia="微软雅黑" w:cs="Times New Roman"/>
                            <w:bCs/>
                            <w:color w:val="525252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Cs/>
                            <w:color w:val="525252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  <w:t xml:space="preserve">“江苏省节水型社会评价体系实践团”负责人，赴南京、扬州、徐州节水单位座谈考察，获院级“优秀团队”。                          </w:t>
                        </w:r>
                      </w:p>
                      <w:p w14:paraId="63D34C4A"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="0" w:after="0" w:line="400" w:lineRule="atLeast"/>
                          <w:jc w:val="both"/>
                          <w:textAlignment w:val="auto"/>
                          <w:rPr>
                            <w:rFonts w:hint="eastAsia" w:ascii="微软雅黑" w:hAnsi="微软雅黑" w:eastAsia="微软雅黑" w:cs="Times New Roman"/>
                            <w:bCs/>
                            <w:color w:val="525252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Cs/>
                            <w:color w:val="525252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  <w:t xml:space="preserve">“老旧厂房生态价值再实现机制调研团”核心队员，赴南京“十里造船带”走访调研，获院级“优秀团队”。                      </w:t>
                        </w:r>
                      </w:p>
                      <w:p w14:paraId="79712A8C"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="0" w:after="0" w:line="400" w:lineRule="atLeast"/>
                          <w:jc w:val="both"/>
                          <w:textAlignment w:val="auto"/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525252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Cs/>
                            <w:color w:val="525252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  <w:t xml:space="preserve">“贵州遵义旅游+发展模式调研团”核心队员，赴遵义探索文旅融合的乡村振兴新路，获校级“优秀团队”。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25252"/>
                            <w:sz w:val="20"/>
                            <w:szCs w:val="20"/>
                            <w:lang w:val="en-US" w:eastAsia="zh-CN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25252"/>
                            <w:sz w:val="21"/>
                            <w:szCs w:val="21"/>
                            <w:lang w:val="en-US" w:eastAsia="zh-CN"/>
                          </w:rPr>
                          <w:t xml:space="preserve">                  </w:t>
                        </w:r>
                      </w:p>
                      <w:p w14:paraId="4AFE076D"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="0" w:after="0" w:line="400" w:lineRule="exact"/>
                          <w:ind w:leftChars="0"/>
                          <w:textAlignment w:val="auto"/>
                          <w:rPr>
                            <w:rFonts w:hint="default" w:ascii="微软雅黑" w:hAnsi="微软雅黑" w:eastAsia="微软雅黑" w:cs="Times New Roman"/>
                            <w:bCs w:val="0"/>
                            <w:color w:val="525252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Cs w:val="0"/>
                            <w:color w:val="525252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 xml:space="preserve">                  </w:t>
                        </w:r>
                      </w:p>
                      <w:p w14:paraId="4530CA5A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/>
                            <w:color w:val="525252"/>
                            <w:sz w:val="21"/>
                            <w:szCs w:val="21"/>
                            <w:lang w:val="en-US" w:eastAsia="zh-CN"/>
                          </w:rPr>
                        </w:pPr>
                      </w:p>
                      <w:p w14:paraId="73D483A0"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textAlignment w:val="auto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 w14:paraId="52094955"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ind w:leftChars="0"/>
                          <w:jc w:val="left"/>
                          <w:textAlignment w:val="auto"/>
                          <w:rPr>
                            <w:rFonts w:ascii="微软雅黑" w:hAnsi="微软雅黑" w:eastAsia="微软雅黑"/>
                            <w:b/>
                            <w:bCs/>
                            <w:color w:val="525252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group id="组合 17" o:spid="_x0000_s1026" o:spt="203" style="position:absolute;left:1037;top:3806;height:404;width:10766;" coordorigin="1037,4417" coordsize="10685,401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39" o:spid="_x0000_s1026" o:spt="203" style="position:absolute;left:1070;top:4474;height:268;width:10652;" coordsize="6764330,170442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任意多边形 36" o:spid="_x0000_s1026" o:spt="100" style="position:absolute;left:0;top:0;height:170442;width:1111737;v-text-anchor:middle;" fillcolor="#44546B" filled="t" stroked="f" coordsize="1590950,251063" o:gfxdata="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8QUDe5AAAA2wAA&#10;AA8AAAAAAAAAAQAgAAAAIgAAAGRycy9kb3ducmV2LnhtbFBLAQIUABQAAAAIAIdO4kAzLwWeOwAA&#10;ADkAAAAQAAAAAAAAAAEAIAAAAAgBAABkcnMvc2hhcGV4bWwueG1sUEsFBgAAAAAGAAYAWwEAALID&#10;AAAAAA==&#10;" path="m0,0l1427181,0,1590950,251063,0,251063,0,0xe">
                      <v:path o:connectlocs="0,0;997297,0;1111737,170442;0,170442;0,0" o:connectangles="0,0,0,0,0"/>
                      <v:fill on="t" focussize="0,0"/>
                      <v:stroke on="f" weight="2pt"/>
                      <v:imagedata o:title=""/>
                      <o:lock v:ext="edit" aspectratio="f"/>
                    </v:shape>
                    <v:shape id="任意多边形 37" o:spid="_x0000_s1026" o:spt="100" style="position:absolute;left:1139967;top:108522;height:53122;width:5624363;v-text-anchor:middle;" fillcolor="#44546B" filled="t" stroked="f" coordsize="4962525,52705" o:gfxdata="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/3SP3twAAANsAAAAP&#10;AAAAAAAAAAEAIAAAACIAAABkcnMvZG93bnJldi54bWxQSwECFAAUAAAACACHTuJAMy8FnjsAAAA5&#10;AAAAEAAAAAAAAAABACAAAAAGAQAAZHJzL3NoYXBleG1sLnhtbFBLBQYAAAAABgAGAFsBAACwAwAA&#10;AAA=&#10;" path="m0,0l4932045,0,4962525,52705,45720,52705,0,0xe">
                      <v:path textboxrect="0,0,4962525,52705" o:connectlocs="0,0;5589817,0;5624363,53122;51817,53122;0,0" o:connectangles="0,0,0,0,0"/>
                      <v:fill on="t" focussize="0,0"/>
                      <v:stroke on="f" weight="2pt"/>
                      <v:imagedata o:title=""/>
                      <o:lock v:ext="edit" aspectratio="f"/>
                      <v:textbox>
                        <w:txbxContent>
                          <w:p w14:paraId="242CE68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</w:txbxContent>
                      </v:textbox>
                    </v:shape>
                  </v:group>
                  <v:shape id="文本框 49" o:spid="_x0000_s1026" o:spt="202" type="#_x0000_t202" style="position:absolute;left:1037;top:4417;height:401;width:1476;" filled="f" stroked="f" coordsize="21600,21600" o:gfxdata="UEsDBAoAAAAAAIdO4kAAAAAAAAAAAAAAAAAEAAAAZHJzL1BLAwQUAAAACACHTuJA5ikyV7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XAJ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ikyV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689FFDF2">
                          <w:pPr>
                            <w:adjustRightInd w:val="0"/>
                            <w:snapToGrid w:val="0"/>
                            <w:jc w:val="distribute"/>
                            <w:rPr>
                              <w:rFonts w:hint="eastAsia" w:ascii="微软雅黑" w:hAnsi="微软雅黑" w:eastAsia="微软雅黑"/>
                              <w:b/>
                              <w:color w:val="FFFFFF"/>
                              <w:sz w:val="26"/>
                              <w:szCs w:val="2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/>
                              <w:sz w:val="26"/>
                              <w:szCs w:val="26"/>
                              <w:lang w:val="en-US" w:eastAsia="zh-CN"/>
                            </w:rPr>
                            <w:t>实践经历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-406400</wp:posOffset>
                </wp:positionH>
                <wp:positionV relativeFrom="paragraph">
                  <wp:posOffset>2426970</wp:posOffset>
                </wp:positionV>
                <wp:extent cx="6627495" cy="5229225"/>
                <wp:effectExtent l="0" t="0" r="1905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7525" cy="5229066"/>
                          <a:chOff x="1258" y="3720"/>
                          <a:chExt cx="10911" cy="9139"/>
                        </a:xfrm>
                      </wpg:grpSpPr>
                      <wps:wsp>
                        <wps:cNvPr id="58" name="文本框 30"/>
                        <wps:cNvSpPr txBox="1"/>
                        <wps:spPr>
                          <a:xfrm>
                            <a:off x="1359" y="4309"/>
                            <a:ext cx="10810" cy="8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3D22F8B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before="0" w:after="0" w:line="36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25252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25252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2022.04-2023.04        **********（校级大创）             主持人           </w:t>
                              </w:r>
                            </w:p>
                            <w:p w14:paraId="14D2CBE9"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64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60" w:lineRule="exact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color w:val="525252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525252"/>
                                  <w:sz w:val="21"/>
                                  <w:szCs w:val="21"/>
                                  <w:lang w:val="en-US" w:eastAsia="zh-CN"/>
                                </w:rPr>
                                <w:t>项目简介：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25252"/>
                                  <w:sz w:val="20"/>
                                  <w:szCs w:val="20"/>
                                  <w:lang w:val="en-US" w:eastAsia="zh-CN"/>
                                </w:rPr>
                                <w:t>针对“十四五”背景下江苏省仍旧突出的水质型缺水问题，基于极差最大化原则的AHP-CRITIC组合赋权法、灰色关联分析法建立江苏省节水型社会综合评价模型，选取典型城市完成实地调研与实例分析。</w:t>
                              </w:r>
                            </w:p>
                            <w:p w14:paraId="2E1EBC70"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64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60" w:lineRule="exact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color w:val="525252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525252"/>
                                  <w:sz w:val="21"/>
                                  <w:szCs w:val="21"/>
                                  <w:lang w:val="en-US" w:eastAsia="zh-CN"/>
                                </w:rPr>
                                <w:t>主要贡献：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25252"/>
                                  <w:sz w:val="20"/>
                                  <w:szCs w:val="20"/>
                                  <w:lang w:val="en-US" w:eastAsia="zh-CN"/>
                                </w:rPr>
                                <w:t>主持数据采集，独立完成文献综述、体系建模及计算，对省内典型地区2021年20项集中体现节水发展与保障的指标基础值进行综合评价，具有重要实践意义。</w:t>
                              </w:r>
                            </w:p>
                            <w:p w14:paraId="5534E59F"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64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60" w:lineRule="exact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color w:val="525252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525252"/>
                                  <w:sz w:val="21"/>
                                  <w:szCs w:val="21"/>
                                  <w:lang w:val="en-US" w:eastAsia="zh-CN"/>
                                </w:rPr>
                                <w:t>项目成果：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25252"/>
                                  <w:sz w:val="20"/>
                                  <w:szCs w:val="20"/>
                                  <w:lang w:val="en-US" w:eastAsia="zh-CN"/>
                                </w:rPr>
                                <w:t>项目结题获评优秀，一篇学术论文在审。</w:t>
                              </w:r>
                            </w:p>
                            <w:p w14:paraId="5A1A2846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before="0" w:after="0" w:line="36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25252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25252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2022.11-2023.04       **********（挑战杯）       主持人 </w:t>
                              </w:r>
                            </w:p>
                            <w:p w14:paraId="250C0619"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64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60" w:lineRule="exact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color w:val="525252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525252"/>
                                  <w:sz w:val="21"/>
                                  <w:szCs w:val="21"/>
                                  <w:lang w:val="en-US" w:eastAsia="zh-CN"/>
                                </w:rPr>
                                <w:t>项目简介：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25252"/>
                                  <w:sz w:val="20"/>
                                  <w:szCs w:val="20"/>
                                  <w:lang w:val="en-US" w:eastAsia="zh-CN"/>
                                </w:rPr>
                                <w:t>优选了一款纯固态Flash型单线激光雷达，基于近邻查询、卡尔曼滤波和最小马氏距离理论，提出了适用于矿井巷道车辆的改进AEB系统多目标聚类及跟踪算法，最终成功将算法移植于嵌入式平台并进行了测试。</w:t>
                              </w:r>
                            </w:p>
                            <w:p w14:paraId="258D1A04"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64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60" w:lineRule="exact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color w:val="525252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525252"/>
                                  <w:sz w:val="21"/>
                                  <w:szCs w:val="21"/>
                                  <w:lang w:val="en-US" w:eastAsia="zh-CN"/>
                                </w:rPr>
                                <w:t>主要贡献：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25252"/>
                                  <w:sz w:val="20"/>
                                  <w:szCs w:val="20"/>
                                  <w:lang w:val="en-US" w:eastAsia="zh-CN"/>
                                </w:rPr>
                                <w:t>结合工程实际优化滤波预测模型，在领域专家指导下带领团队完成路试，结果验证了该系统可对井下模拟环境目标实施连续准确的跟踪，抗干扰能力强。</w:t>
                              </w:r>
                            </w:p>
                            <w:p w14:paraId="32FBCCD0"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64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60" w:lineRule="exact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color w:val="525252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525252"/>
                                  <w:sz w:val="21"/>
                                  <w:szCs w:val="21"/>
                                  <w:lang w:val="en-US" w:eastAsia="zh-CN"/>
                                </w:rPr>
                                <w:t>项目成果：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25252"/>
                                  <w:sz w:val="20"/>
                                  <w:szCs w:val="20"/>
                                  <w:lang w:val="en-US" w:eastAsia="zh-CN"/>
                                </w:rPr>
                                <w:t>项目入围“黑科技”专项赛省级选拔赛，一篇学术论文在审。</w:t>
                              </w:r>
                            </w:p>
                            <w:p w14:paraId="74DC4A5B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before="0" w:after="0" w:line="36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25252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25252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2022.04-2023.04          *************           主力成员      </w:t>
                              </w:r>
                            </w:p>
                            <w:p w14:paraId="7335B7E6"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64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60" w:lineRule="exact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color w:val="525252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525252"/>
                                  <w:sz w:val="21"/>
                                  <w:szCs w:val="21"/>
                                  <w:lang w:val="en-US" w:eastAsia="zh-CN"/>
                                </w:rPr>
                                <w:t>项目简介：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25252"/>
                                  <w:sz w:val="20"/>
                                  <w:szCs w:val="20"/>
                                  <w:lang w:val="en-US" w:eastAsia="zh-CN"/>
                                </w:rPr>
                                <w:t>瞄准当下眼镜行业市场痛点，关照特殊视光问题群体需求，设计可调式眼镜技术，实现镜片调焦、变色防辐、度数检测等功能，为客户提供更加科学经济的个性化视光问题解决方案。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25252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  <w:p w14:paraId="124CC197"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64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60" w:lineRule="exact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color w:val="525252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525252"/>
                                  <w:sz w:val="21"/>
                                  <w:szCs w:val="21"/>
                                  <w:lang w:val="en-US" w:eastAsia="zh-CN"/>
                                </w:rPr>
                                <w:t>主要贡献：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25252"/>
                                  <w:sz w:val="20"/>
                                  <w:szCs w:val="20"/>
                                  <w:lang w:val="en-US" w:eastAsia="zh-CN"/>
                                </w:rPr>
                                <w:t>担任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525252"/>
                                  <w:sz w:val="20"/>
                                  <w:szCs w:val="20"/>
                                  <w:lang w:val="en-US" w:eastAsia="zh-CN"/>
                                </w:rPr>
                                <w:t>陆舟视力服务有限公司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25252"/>
                                  <w:sz w:val="20"/>
                                  <w:szCs w:val="20"/>
                                  <w:lang w:val="en-US" w:eastAsia="zh-CN"/>
                                </w:rPr>
                                <w:t>营销部经理，基于STP、SWOT等理论开展企业市场分析。</w:t>
                              </w:r>
                            </w:p>
                            <w:p w14:paraId="628333FE"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64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60" w:lineRule="exact"/>
                                <w:textAlignment w:val="auto"/>
                                <w:rPr>
                                  <w:rFonts w:hint="default" w:ascii="微软雅黑" w:hAnsi="微软雅黑" w:eastAsia="微软雅黑"/>
                                  <w:color w:val="525252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525252"/>
                                  <w:sz w:val="21"/>
                                  <w:szCs w:val="21"/>
                                  <w:lang w:val="en-US" w:eastAsia="zh-CN"/>
                                </w:rPr>
                                <w:t>项目成果：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25252"/>
                                  <w:sz w:val="20"/>
                                  <w:szCs w:val="20"/>
                                  <w:lang w:val="en-US" w:eastAsia="zh-CN"/>
                                </w:rPr>
                                <w:t>项目入驻**大学创新创业小镇，获iCAN江浙赛区三等奖、舟山群岛新区全国大学生创业大赛南京赛区优胜奖，结题获评优秀。</w:t>
                              </w:r>
                            </w:p>
                            <w:p w14:paraId="2ED59ECC"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before="0" w:after="0" w:line="360" w:lineRule="exact"/>
                                <w:ind w:left="0" w:leftChars="0" w:firstLine="0" w:firstLineChars="0"/>
                                <w:textAlignment w:val="auto"/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52525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52525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论文在审</w:t>
                              </w:r>
                            </w:p>
                            <w:p w14:paraId="0F1B0FB1"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before="0" w:after="0" w:line="360" w:lineRule="exact"/>
                                <w:ind w:leftChars="0"/>
                                <w:textAlignment w:val="auto"/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525252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Cs w:val="0"/>
                                  <w:color w:val="525252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  <w:t xml:space="preserve">《****************》第一作者           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525252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  <w:t>北大核心《科学技术与工程》</w:t>
                              </w:r>
                            </w:p>
                            <w:p w14:paraId="7DD6FF25"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before="0" w:after="0" w:line="360" w:lineRule="exact"/>
                                <w:ind w:leftChars="0"/>
                                <w:textAlignment w:val="auto"/>
                                <w:rPr>
                                  <w:rFonts w:hint="default" w:ascii="微软雅黑" w:hAnsi="微软雅黑" w:eastAsia="微软雅黑" w:cs="Times New Roman"/>
                                  <w:bCs w:val="0"/>
                                  <w:color w:val="52525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Cs w:val="0"/>
                                  <w:color w:val="525252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  <w:t xml:space="preserve">《****************》第二作者              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525252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  <w:t>科技核心《水利经济》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52525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 xml:space="preserve">          </w:t>
                              </w:r>
                            </w:p>
                            <w:p w14:paraId="53634273"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before="0" w:after="0" w:line="360" w:lineRule="exact"/>
                                <w:ind w:leftChars="0"/>
                                <w:textAlignment w:val="auto"/>
                                <w:rPr>
                                  <w:rFonts w:hint="default" w:ascii="微软雅黑" w:hAnsi="微软雅黑" w:eastAsia="微软雅黑" w:cs="Times New Roman"/>
                                  <w:bCs w:val="0"/>
                                  <w:color w:val="52525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Cs w:val="0"/>
                                  <w:color w:val="52525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 xml:space="preserve">               </w:t>
                              </w:r>
                            </w:p>
                            <w:p w14:paraId="1CF5825B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6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/>
                                  <w:color w:val="525252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 w14:paraId="49D6D27D"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60" w:lineRule="exact"/>
                                <w:textAlignment w:val="auto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 w14:paraId="3ADE8A16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60" w:lineRule="exact"/>
                                <w:ind w:leftChars="0"/>
                                <w:jc w:val="left"/>
                                <w:textAlignment w:val="auto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525252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61" name="组合 17"/>
                        <wpg:cNvGrpSpPr/>
                        <wpg:grpSpPr>
                          <a:xfrm>
                            <a:off x="1258" y="3720"/>
                            <a:ext cx="10816" cy="614"/>
                            <a:chOff x="1257" y="4331"/>
                            <a:chExt cx="10735" cy="610"/>
                          </a:xfrm>
                        </wpg:grpSpPr>
                        <wpg:grpSp>
                          <wpg:cNvPr id="62" name="组合 39"/>
                          <wpg:cNvGrpSpPr/>
                          <wpg:grpSpPr>
                            <a:xfrm>
                              <a:off x="1257" y="4474"/>
                              <a:ext cx="10735" cy="406"/>
                              <a:chOff x="118567" y="127"/>
                              <a:chExt cx="6816924" cy="258317"/>
                            </a:xfrm>
                            <a:effectLst/>
                          </wpg:grpSpPr>
                          <wps:wsp>
                            <wps:cNvPr id="63" name="任意多边形 36"/>
                            <wps:cNvSpPr/>
                            <wps:spPr>
                              <a:xfrm>
                                <a:off x="118567" y="127"/>
                                <a:ext cx="1089055" cy="250746"/>
                              </a:xfrm>
                              <a:custGeom>
                                <a:avLst/>
                                <a:gdLst>
                                  <a:gd name="connsiteX0" fmla="*/ 0 w 1590950"/>
                                  <a:gd name="connsiteY0" fmla="*/ 0 h 251063"/>
                                  <a:gd name="connsiteX1" fmla="*/ 1427181 w 1590950"/>
                                  <a:gd name="connsiteY1" fmla="*/ 0 h 251063"/>
                                  <a:gd name="connsiteX2" fmla="*/ 1590950 w 1590950"/>
                                  <a:gd name="connsiteY2" fmla="*/ 251063 h 251063"/>
                                  <a:gd name="connsiteX3" fmla="*/ 0 w 1590950"/>
                                  <a:gd name="connsiteY3" fmla="*/ 251063 h 251063"/>
                                  <a:gd name="connsiteX4" fmla="*/ 0 w 1590950"/>
                                  <a:gd name="connsiteY4" fmla="*/ 0 h 25106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590950" h="251063">
                                    <a:moveTo>
                                      <a:pt x="0" y="0"/>
                                    </a:moveTo>
                                    <a:lnTo>
                                      <a:pt x="1427181" y="0"/>
                                    </a:lnTo>
                                    <a:lnTo>
                                      <a:pt x="1590950" y="251063"/>
                                    </a:lnTo>
                                    <a:lnTo>
                                      <a:pt x="0" y="25106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B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4" name="任意多边形 37"/>
                            <wps:cNvSpPr/>
                            <wps:spPr>
                              <a:xfrm>
                                <a:off x="1217497" y="182654"/>
                                <a:ext cx="5717994" cy="75790"/>
                              </a:xfrm>
                              <a:custGeom>
                                <a:avLst/>
                                <a:gdLst>
                                  <a:gd name="connsiteX0" fmla="*/ 0 w 4962525"/>
                                  <a:gd name="connsiteY0" fmla="*/ 0 h 52705"/>
                                  <a:gd name="connsiteX1" fmla="*/ 4932045 w 4962525"/>
                                  <a:gd name="connsiteY1" fmla="*/ 0 h 52705"/>
                                  <a:gd name="connsiteX2" fmla="*/ 4962525 w 4962525"/>
                                  <a:gd name="connsiteY2" fmla="*/ 52705 h 52705"/>
                                  <a:gd name="connsiteX3" fmla="*/ 45720 w 4962525"/>
                                  <a:gd name="connsiteY3" fmla="*/ 52705 h 52705"/>
                                  <a:gd name="connsiteX4" fmla="*/ 0 w 4962525"/>
                                  <a:gd name="connsiteY4" fmla="*/ 0 h 5270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962525" h="52705">
                                    <a:moveTo>
                                      <a:pt x="0" y="0"/>
                                    </a:moveTo>
                                    <a:lnTo>
                                      <a:pt x="4932045" y="0"/>
                                    </a:lnTo>
                                    <a:lnTo>
                                      <a:pt x="4962525" y="52705"/>
                                    </a:lnTo>
                                    <a:lnTo>
                                      <a:pt x="45720" y="5270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B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595F078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5" name="文本框 49"/>
                          <wps:cNvSpPr txBox="1"/>
                          <wps:spPr>
                            <a:xfrm>
                              <a:off x="1306" y="4331"/>
                              <a:ext cx="1473" cy="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59C9F58">
                                <w:pPr>
                                  <w:adjustRightInd w:val="0"/>
                                  <w:snapToGrid w:val="0"/>
                                  <w:jc w:val="distribute"/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/>
                                    <w:sz w:val="26"/>
                                    <w:szCs w:val="2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/>
                                    <w:sz w:val="26"/>
                                    <w:szCs w:val="26"/>
                                    <w:lang w:val="en-US" w:eastAsia="zh-CN"/>
                                  </w:rPr>
                                  <w:t>科研经历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2pt;margin-top:191.1pt;height:411.75pt;width:521.85pt;z-index:251660288;mso-width-relative:page;mso-height-relative:page;" coordorigin="1258,3720" coordsize="10911,9139" o:gfxdata="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">
                <o:lock v:ext="edit" aspectratio="f"/>
                <v:shape id="文本框 30" o:spid="_x0000_s1026" o:spt="202" type="#_x0000_t202" style="position:absolute;left:1359;top:4309;height:8550;width:10810;" filled="f" stroked="f" coordsize="21600,21600" o:gfxdata="UEsDBAoAAAAAAIdO4kAAAAAAAAAAAAAAAAAEAAAAZHJzL1BLAwQUAAAACACHTuJAozj8Rr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bP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zj8Rr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73D22F8B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="0" w:after="0" w:line="36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25252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25252"/>
                            <w:sz w:val="21"/>
                            <w:szCs w:val="21"/>
                            <w:lang w:val="en-US" w:eastAsia="zh-CN"/>
                          </w:rPr>
                          <w:t xml:space="preserve">2022.04-2023.04        **********（校级大创）             主持人           </w:t>
                        </w:r>
                      </w:p>
                      <w:p w14:paraId="14D2CBE9"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tabs>
                            <w:tab w:val="left" w:pos="64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60" w:lineRule="exact"/>
                          <w:textAlignment w:val="auto"/>
                          <w:rPr>
                            <w:rFonts w:hint="eastAsia" w:ascii="微软雅黑" w:hAnsi="微软雅黑" w:eastAsia="微软雅黑"/>
                            <w:color w:val="525252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525252"/>
                            <w:sz w:val="21"/>
                            <w:szCs w:val="21"/>
                            <w:lang w:val="en-US" w:eastAsia="zh-CN"/>
                          </w:rPr>
                          <w:t>项目简介：</w:t>
                        </w:r>
                        <w:r>
                          <w:rPr>
                            <w:rFonts w:hint="eastAsia" w:ascii="微软雅黑" w:hAnsi="微软雅黑" w:eastAsia="微软雅黑"/>
                            <w:color w:val="525252"/>
                            <w:sz w:val="20"/>
                            <w:szCs w:val="20"/>
                            <w:lang w:val="en-US" w:eastAsia="zh-CN"/>
                          </w:rPr>
                          <w:t>针对“十四五”背景下江苏省仍旧突出的水质型缺水问题，基于极差最大化原则的AHP-CRITIC组合赋权法、灰色关联分析法建立江苏省节水型社会综合评价模型，选取典型城市完成实地调研与实例分析。</w:t>
                        </w:r>
                      </w:p>
                      <w:p w14:paraId="2E1EBC70"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tabs>
                            <w:tab w:val="left" w:pos="64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60" w:lineRule="exact"/>
                          <w:textAlignment w:val="auto"/>
                          <w:rPr>
                            <w:rFonts w:hint="eastAsia" w:ascii="微软雅黑" w:hAnsi="微软雅黑" w:eastAsia="微软雅黑"/>
                            <w:color w:val="525252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525252"/>
                            <w:sz w:val="21"/>
                            <w:szCs w:val="21"/>
                            <w:lang w:val="en-US" w:eastAsia="zh-CN"/>
                          </w:rPr>
                          <w:t>主要贡献：</w:t>
                        </w:r>
                        <w:r>
                          <w:rPr>
                            <w:rFonts w:hint="eastAsia" w:ascii="微软雅黑" w:hAnsi="微软雅黑" w:eastAsia="微软雅黑"/>
                            <w:color w:val="525252"/>
                            <w:sz w:val="20"/>
                            <w:szCs w:val="20"/>
                            <w:lang w:val="en-US" w:eastAsia="zh-CN"/>
                          </w:rPr>
                          <w:t>主持数据采集，独立完成文献综述、体系建模及计算，对省内典型地区2021年20项集中体现节水发展与保障的指标基础值进行综合评价，具有重要实践意义。</w:t>
                        </w:r>
                      </w:p>
                      <w:p w14:paraId="5534E59F"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tabs>
                            <w:tab w:val="left" w:pos="64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60" w:lineRule="exact"/>
                          <w:textAlignment w:val="auto"/>
                          <w:rPr>
                            <w:rFonts w:hint="eastAsia" w:ascii="微软雅黑" w:hAnsi="微软雅黑" w:eastAsia="微软雅黑"/>
                            <w:color w:val="525252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525252"/>
                            <w:sz w:val="21"/>
                            <w:szCs w:val="21"/>
                            <w:lang w:val="en-US" w:eastAsia="zh-CN"/>
                          </w:rPr>
                          <w:t>项目成果：</w:t>
                        </w:r>
                        <w:r>
                          <w:rPr>
                            <w:rFonts w:hint="eastAsia" w:ascii="微软雅黑" w:hAnsi="微软雅黑" w:eastAsia="微软雅黑"/>
                            <w:color w:val="525252"/>
                            <w:sz w:val="20"/>
                            <w:szCs w:val="20"/>
                            <w:lang w:val="en-US" w:eastAsia="zh-CN"/>
                          </w:rPr>
                          <w:t>项目结题获评优秀，一篇学术论文在审。</w:t>
                        </w:r>
                      </w:p>
                      <w:p w14:paraId="5A1A2846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="0" w:after="0" w:line="36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25252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25252"/>
                            <w:sz w:val="21"/>
                            <w:szCs w:val="21"/>
                            <w:lang w:val="en-US" w:eastAsia="zh-CN"/>
                          </w:rPr>
                          <w:t xml:space="preserve">2022.11-2023.04       **********（挑战杯）       主持人 </w:t>
                        </w:r>
                      </w:p>
                      <w:p w14:paraId="250C0619"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tabs>
                            <w:tab w:val="left" w:pos="64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60" w:lineRule="exact"/>
                          <w:textAlignment w:val="auto"/>
                          <w:rPr>
                            <w:rFonts w:hint="eastAsia" w:ascii="微软雅黑" w:hAnsi="微软雅黑" w:eastAsia="微软雅黑"/>
                            <w:color w:val="525252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525252"/>
                            <w:sz w:val="21"/>
                            <w:szCs w:val="21"/>
                            <w:lang w:val="en-US" w:eastAsia="zh-CN"/>
                          </w:rPr>
                          <w:t>项目简介：</w:t>
                        </w:r>
                        <w:r>
                          <w:rPr>
                            <w:rFonts w:hint="eastAsia" w:ascii="微软雅黑" w:hAnsi="微软雅黑" w:eastAsia="微软雅黑"/>
                            <w:color w:val="525252"/>
                            <w:sz w:val="20"/>
                            <w:szCs w:val="20"/>
                            <w:lang w:val="en-US" w:eastAsia="zh-CN"/>
                          </w:rPr>
                          <w:t>优选了一款纯固态Flash型单线激光雷达，基于近邻查询、卡尔曼滤波和最小马氏距离理论，提出了适用于矿井巷道车辆的改进AEB系统多目标聚类及跟踪算法，最终成功将算法移植于嵌入式平台并进行了测试。</w:t>
                        </w:r>
                      </w:p>
                      <w:p w14:paraId="258D1A04"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tabs>
                            <w:tab w:val="left" w:pos="64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60" w:lineRule="exact"/>
                          <w:textAlignment w:val="auto"/>
                          <w:rPr>
                            <w:rFonts w:hint="eastAsia" w:ascii="微软雅黑" w:hAnsi="微软雅黑" w:eastAsia="微软雅黑"/>
                            <w:color w:val="525252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525252"/>
                            <w:sz w:val="21"/>
                            <w:szCs w:val="21"/>
                            <w:lang w:val="en-US" w:eastAsia="zh-CN"/>
                          </w:rPr>
                          <w:t>主要贡献：</w:t>
                        </w:r>
                        <w:r>
                          <w:rPr>
                            <w:rFonts w:hint="eastAsia" w:ascii="微软雅黑" w:hAnsi="微软雅黑" w:eastAsia="微软雅黑"/>
                            <w:color w:val="525252"/>
                            <w:sz w:val="20"/>
                            <w:szCs w:val="20"/>
                            <w:lang w:val="en-US" w:eastAsia="zh-CN"/>
                          </w:rPr>
                          <w:t>结合工程实际优化滤波预测模型，在领域专家指导下带领团队完成路试，结果验证了该系统可对井下模拟环境目标实施连续准确的跟踪，抗干扰能力强。</w:t>
                        </w:r>
                      </w:p>
                      <w:p w14:paraId="32FBCCD0"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tabs>
                            <w:tab w:val="left" w:pos="64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60" w:lineRule="exact"/>
                          <w:textAlignment w:val="auto"/>
                          <w:rPr>
                            <w:rFonts w:hint="eastAsia" w:ascii="微软雅黑" w:hAnsi="微软雅黑" w:eastAsia="微软雅黑"/>
                            <w:color w:val="525252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525252"/>
                            <w:sz w:val="21"/>
                            <w:szCs w:val="21"/>
                            <w:lang w:val="en-US" w:eastAsia="zh-CN"/>
                          </w:rPr>
                          <w:t>项目成果：</w:t>
                        </w:r>
                        <w:r>
                          <w:rPr>
                            <w:rFonts w:hint="eastAsia" w:ascii="微软雅黑" w:hAnsi="微软雅黑" w:eastAsia="微软雅黑"/>
                            <w:color w:val="525252"/>
                            <w:sz w:val="20"/>
                            <w:szCs w:val="20"/>
                            <w:lang w:val="en-US" w:eastAsia="zh-CN"/>
                          </w:rPr>
                          <w:t>项目入围“黑科技”专项赛省级选拔赛，一篇学术论文在审。</w:t>
                        </w:r>
                      </w:p>
                      <w:p w14:paraId="74DC4A5B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="0" w:after="0" w:line="36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25252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25252"/>
                            <w:sz w:val="21"/>
                            <w:szCs w:val="21"/>
                            <w:lang w:val="en-US" w:eastAsia="zh-CN"/>
                          </w:rPr>
                          <w:t xml:space="preserve">2022.04-2023.04          *************           主力成员      </w:t>
                        </w:r>
                      </w:p>
                      <w:p w14:paraId="7335B7E6"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tabs>
                            <w:tab w:val="left" w:pos="64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60" w:lineRule="exact"/>
                          <w:textAlignment w:val="auto"/>
                          <w:rPr>
                            <w:rFonts w:hint="eastAsia" w:ascii="微软雅黑" w:hAnsi="微软雅黑" w:eastAsia="微软雅黑"/>
                            <w:color w:val="525252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525252"/>
                            <w:sz w:val="21"/>
                            <w:szCs w:val="21"/>
                            <w:lang w:val="en-US" w:eastAsia="zh-CN"/>
                          </w:rPr>
                          <w:t>项目简介：</w:t>
                        </w:r>
                        <w:r>
                          <w:rPr>
                            <w:rFonts w:hint="eastAsia" w:ascii="微软雅黑" w:hAnsi="微软雅黑" w:eastAsia="微软雅黑"/>
                            <w:color w:val="525252"/>
                            <w:sz w:val="20"/>
                            <w:szCs w:val="20"/>
                            <w:lang w:val="en-US" w:eastAsia="zh-CN"/>
                          </w:rPr>
                          <w:t>瞄准当下眼镜行业市场痛点，关照特殊视光问题群体需求，设计可调式眼镜技术，实现镜片调焦、变色防辐、度数检测等功能，为客户提供更加科学经济的个性化视光问题解决方案。</w:t>
                        </w:r>
                        <w:r>
                          <w:rPr>
                            <w:rFonts w:hint="eastAsia" w:ascii="微软雅黑" w:hAnsi="微软雅黑" w:eastAsia="微软雅黑"/>
                            <w:color w:val="525252"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</w:p>
                      <w:p w14:paraId="124CC197"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tabs>
                            <w:tab w:val="left" w:pos="64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60" w:lineRule="exact"/>
                          <w:textAlignment w:val="auto"/>
                          <w:rPr>
                            <w:rFonts w:hint="eastAsia" w:ascii="微软雅黑" w:hAnsi="微软雅黑" w:eastAsia="微软雅黑"/>
                            <w:color w:val="525252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525252"/>
                            <w:sz w:val="21"/>
                            <w:szCs w:val="21"/>
                            <w:lang w:val="en-US" w:eastAsia="zh-CN"/>
                          </w:rPr>
                          <w:t>主要贡献：</w:t>
                        </w:r>
                        <w:r>
                          <w:rPr>
                            <w:rFonts w:hint="eastAsia" w:ascii="微软雅黑" w:hAnsi="微软雅黑" w:eastAsia="微软雅黑"/>
                            <w:color w:val="525252"/>
                            <w:sz w:val="20"/>
                            <w:szCs w:val="20"/>
                            <w:lang w:val="en-US" w:eastAsia="zh-CN"/>
                          </w:rPr>
                          <w:t>担任</w:t>
                        </w:r>
                        <w:r>
                          <w:rPr>
                            <w:rFonts w:hint="default" w:ascii="微软雅黑" w:hAnsi="微软雅黑" w:eastAsia="微软雅黑"/>
                            <w:color w:val="525252"/>
                            <w:sz w:val="20"/>
                            <w:szCs w:val="20"/>
                            <w:lang w:val="en-US" w:eastAsia="zh-CN"/>
                          </w:rPr>
                          <w:t>陆舟视力服务有限公司</w:t>
                        </w:r>
                        <w:r>
                          <w:rPr>
                            <w:rFonts w:hint="eastAsia" w:ascii="微软雅黑" w:hAnsi="微软雅黑" w:eastAsia="微软雅黑"/>
                            <w:color w:val="525252"/>
                            <w:sz w:val="20"/>
                            <w:szCs w:val="20"/>
                            <w:lang w:val="en-US" w:eastAsia="zh-CN"/>
                          </w:rPr>
                          <w:t>营销部经理，基于STP、SWOT等理论开展企业市场分析。</w:t>
                        </w:r>
                      </w:p>
                      <w:p w14:paraId="628333FE"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tabs>
                            <w:tab w:val="left" w:pos="64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60" w:lineRule="exact"/>
                          <w:textAlignment w:val="auto"/>
                          <w:rPr>
                            <w:rFonts w:hint="default" w:ascii="微软雅黑" w:hAnsi="微软雅黑" w:eastAsia="微软雅黑"/>
                            <w:color w:val="525252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525252"/>
                            <w:sz w:val="21"/>
                            <w:szCs w:val="21"/>
                            <w:lang w:val="en-US" w:eastAsia="zh-CN"/>
                          </w:rPr>
                          <w:t>项目成果：</w:t>
                        </w:r>
                        <w:r>
                          <w:rPr>
                            <w:rFonts w:hint="eastAsia" w:ascii="微软雅黑" w:hAnsi="微软雅黑" w:eastAsia="微软雅黑"/>
                            <w:color w:val="525252"/>
                            <w:sz w:val="20"/>
                            <w:szCs w:val="20"/>
                            <w:lang w:val="en-US" w:eastAsia="zh-CN"/>
                          </w:rPr>
                          <w:t>项目入驻**大学创新创业小镇，获iCAN江浙赛区三等奖、舟山群岛新区全国大学生创业大赛南京赛区优胜奖，结题获评优秀。</w:t>
                        </w:r>
                      </w:p>
                      <w:p w14:paraId="2ED59ECC"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="0" w:after="0" w:line="360" w:lineRule="exact"/>
                          <w:ind w:left="0" w:leftChars="0" w:firstLine="0" w:firstLineChars="0"/>
                          <w:textAlignment w:val="auto"/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525252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525252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论文在审</w:t>
                        </w:r>
                      </w:p>
                      <w:p w14:paraId="0F1B0FB1"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="0" w:after="0" w:line="360" w:lineRule="exact"/>
                          <w:ind w:leftChars="0"/>
                          <w:textAlignment w:val="auto"/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525252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Cs w:val="0"/>
                            <w:color w:val="525252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  <w:t xml:space="preserve">《****************》第一作者           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525252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  <w:t>北大核心《科学技术与工程》</w:t>
                        </w:r>
                      </w:p>
                      <w:p w14:paraId="7DD6FF25"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="0" w:after="0" w:line="360" w:lineRule="exact"/>
                          <w:ind w:leftChars="0"/>
                          <w:textAlignment w:val="auto"/>
                          <w:rPr>
                            <w:rFonts w:hint="default" w:ascii="微软雅黑" w:hAnsi="微软雅黑" w:eastAsia="微软雅黑" w:cs="Times New Roman"/>
                            <w:bCs w:val="0"/>
                            <w:color w:val="525252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Cs w:val="0"/>
                            <w:color w:val="525252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  <w:t xml:space="preserve">《****************》第二作者              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525252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  <w:t>科技核心《水利经济》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525252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 xml:space="preserve">          </w:t>
                        </w:r>
                      </w:p>
                      <w:p w14:paraId="53634273"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="0" w:after="0" w:line="360" w:lineRule="exact"/>
                          <w:ind w:leftChars="0"/>
                          <w:textAlignment w:val="auto"/>
                          <w:rPr>
                            <w:rFonts w:hint="default" w:ascii="微软雅黑" w:hAnsi="微软雅黑" w:eastAsia="微软雅黑" w:cs="Times New Roman"/>
                            <w:bCs w:val="0"/>
                            <w:color w:val="525252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Cs w:val="0"/>
                            <w:color w:val="525252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 xml:space="preserve">               </w:t>
                        </w:r>
                      </w:p>
                      <w:p w14:paraId="1CF5825B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6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/>
                            <w:color w:val="525252"/>
                            <w:sz w:val="21"/>
                            <w:szCs w:val="21"/>
                            <w:lang w:val="en-US" w:eastAsia="zh-CN"/>
                          </w:rPr>
                        </w:pPr>
                      </w:p>
                      <w:p w14:paraId="49D6D27D"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60" w:lineRule="exact"/>
                          <w:textAlignment w:val="auto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 w14:paraId="3ADE8A16"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60" w:lineRule="exact"/>
                          <w:ind w:leftChars="0"/>
                          <w:jc w:val="left"/>
                          <w:textAlignment w:val="auto"/>
                          <w:rPr>
                            <w:rFonts w:ascii="微软雅黑" w:hAnsi="微软雅黑" w:eastAsia="微软雅黑"/>
                            <w:b/>
                            <w:bCs/>
                            <w:color w:val="525252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group id="组合 17" o:spid="_x0000_s1026" o:spt="203" style="position:absolute;left:1258;top:3720;height:614;width:10816;" coordorigin="1257,4331" coordsize="10735,610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39" o:spid="_x0000_s1026" o:spt="203" style="position:absolute;left:1257;top:4474;height:406;width:10735;" coordorigin="118567,127" coordsize="6816924,258317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任意多边形 36" o:spid="_x0000_s1026" o:spt="100" style="position:absolute;left:118567;top:127;height:250746;width:1089055;v-text-anchor:middle;" fillcolor="#44546B" filled="t" stroked="f" coordsize="1590950,251063" o:gfxdata="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htYnb4A&#10;AADbAAAADwAAAAAAAAABACAAAAAiAAAAZHJzL2Rvd25yZXYueG1sUEsBAhQAFAAAAAgAh07iQDMv&#10;BZ47AAAAOQAAABAAAAAAAAAAAQAgAAAADQEAAGRycy9zaGFwZXhtbC54bWxQSwUGAAAAAAYABgBb&#10;AQAAtwMAAAAA&#10;" path="m0,0l1427181,0,1590950,251063,0,251063,0,0xe">
                      <v:path o:connectlocs="0,0;976950,0;1089055,250746;0,250746;0,0" o:connectangles="0,0,0,0,0"/>
                      <v:fill on="t" focussize="0,0"/>
                      <v:stroke on="f" weight="2pt"/>
                      <v:imagedata o:title=""/>
                      <o:lock v:ext="edit" aspectratio="f"/>
                    </v:shape>
                    <v:shape id="任意多边形 37" o:spid="_x0000_s1026" o:spt="100" style="position:absolute;left:1217497;top:182654;height:75790;width:5717994;v-text-anchor:middle;" fillcolor="#44546B" filled="t" stroked="f" coordsize="4962525,52705" o:gfxdata="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qcxaytwAAANsAAAAP&#10;AAAAAAAAAAEAIAAAACIAAABkcnMvZG93bnJldi54bWxQSwECFAAUAAAACACHTuJAMy8FnjsAAAA5&#10;AAAAEAAAAAAAAAABACAAAAAGAQAAZHJzL3NoYXBleG1sLnhtbFBLBQYAAAAABgAGAFsBAACwAwAA&#10;AAA=&#10;" path="m0,0l4932045,0,4962525,52705,45720,52705,0,0xe">
                      <v:path textboxrect="0,0,4962525,52705" o:connectlocs="0,0;5682873,0;5717994,75790;52680,75790;0,0" o:connectangles="0,0,0,0,0"/>
                      <v:fill on="t" focussize="0,0"/>
                      <v:stroke on="f" weight="2pt"/>
                      <v:imagedata o:title=""/>
                      <o:lock v:ext="edit" aspectratio="f"/>
                      <v:textbox>
                        <w:txbxContent>
                          <w:p w14:paraId="595F07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</w:txbxContent>
                      </v:textbox>
                    </v:shape>
                  </v:group>
                  <v:shape id="文本框 49" o:spid="_x0000_s1026" o:spt="202" type="#_x0000_t202" style="position:absolute;left:1306;top:4331;height:610;width:1473;" filled="f" stroked="f" coordsize="21600,21600" o:gfxdata="UEsDBAoAAAAAAIdO4kAAAAAAAAAAAAAAAAAEAAAAZHJzL1BLAwQUAAAACACHTuJAg1WZZb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0A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1WZZ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759C9F58">
                          <w:pPr>
                            <w:adjustRightInd w:val="0"/>
                            <w:snapToGrid w:val="0"/>
                            <w:jc w:val="distribute"/>
                            <w:rPr>
                              <w:rFonts w:hint="eastAsia" w:ascii="微软雅黑" w:hAnsi="微软雅黑" w:eastAsia="微软雅黑"/>
                              <w:b/>
                              <w:color w:val="FFFFFF"/>
                              <w:sz w:val="26"/>
                              <w:szCs w:val="2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/>
                              <w:sz w:val="26"/>
                              <w:szCs w:val="26"/>
                              <w:lang w:val="en-US" w:eastAsia="zh-CN"/>
                            </w:rPr>
                            <w:t>科研经历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945515</wp:posOffset>
                </wp:positionH>
                <wp:positionV relativeFrom="paragraph">
                  <wp:posOffset>591185</wp:posOffset>
                </wp:positionV>
                <wp:extent cx="5318125" cy="76200"/>
                <wp:effectExtent l="0" t="0" r="15875" b="0"/>
                <wp:wrapNone/>
                <wp:docPr id="7" name="任意多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8124" cy="76199"/>
                        </a:xfrm>
                        <a:custGeom>
                          <a:avLst/>
                          <a:gdLst>
                            <a:gd name="connsiteX0" fmla="*/ 0 w 4962525"/>
                            <a:gd name="connsiteY0" fmla="*/ 0 h 52705"/>
                            <a:gd name="connsiteX1" fmla="*/ 4932045 w 4962525"/>
                            <a:gd name="connsiteY1" fmla="*/ 0 h 52705"/>
                            <a:gd name="connsiteX2" fmla="*/ 4962525 w 4962525"/>
                            <a:gd name="connsiteY2" fmla="*/ 52705 h 52705"/>
                            <a:gd name="connsiteX3" fmla="*/ 45720 w 4962525"/>
                            <a:gd name="connsiteY3" fmla="*/ 52705 h 52705"/>
                            <a:gd name="connsiteX4" fmla="*/ 0 w 4962525"/>
                            <a:gd name="connsiteY4" fmla="*/ 0 h 527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962525" h="52705">
                              <a:moveTo>
                                <a:pt x="0" y="0"/>
                              </a:moveTo>
                              <a:lnTo>
                                <a:pt x="4932045" y="0"/>
                              </a:lnTo>
                              <a:lnTo>
                                <a:pt x="4962525" y="52705"/>
                              </a:lnTo>
                              <a:lnTo>
                                <a:pt x="45720" y="527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46B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4E0086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37" o:spid="_x0000_s1026" o:spt="100" style="position:absolute;left:0pt;margin-left:74.45pt;margin-top:46.55pt;height:6pt;width:418.75pt;z-index:251663360;v-text-anchor:middle;mso-width-relative:page;mso-height-relative:page;" fillcolor="#44546B" filled="t" stroked="f" coordsize="4962525,52705" o:gfxdata="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" path="m0,0l4932045,0,4962525,52705,45720,52705,0,0xe">
                <v:path textboxrect="0,0,4962525,52705" o:connectlocs="0,0;5285459,0;5318124,76199;48996,76199;0,0" o:connectangles="0,0,0,0,0"/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 w14:paraId="4E0086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-201930</wp:posOffset>
                </wp:positionH>
                <wp:positionV relativeFrom="paragraph">
                  <wp:posOffset>327025</wp:posOffset>
                </wp:positionV>
                <wp:extent cx="6589395" cy="2223770"/>
                <wp:effectExtent l="0" t="0" r="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9395" cy="2223672"/>
                          <a:chOff x="985" y="3797"/>
                          <a:chExt cx="10377" cy="3400"/>
                        </a:xfrm>
                      </wpg:grpSpPr>
                      <wps:wsp>
                        <wps:cNvPr id="30" name="文本框 30"/>
                        <wps:cNvSpPr txBox="1"/>
                        <wps:spPr>
                          <a:xfrm>
                            <a:off x="985" y="4290"/>
                            <a:ext cx="10377" cy="29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2AF71D9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60" w:lineRule="atLeas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525252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25252"/>
                                  <w:sz w:val="21"/>
                                  <w:szCs w:val="21"/>
                                  <w:lang w:val="en-US" w:eastAsia="zh-CN"/>
                                </w:rPr>
                                <w:t>**大学（211双一流）        信息管理与信息系统专业                    2020.09- 至今</w:t>
                              </w:r>
                            </w:p>
                            <w:p w14:paraId="4E829062"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60" w:lineRule="atLeast"/>
                                <w:ind w:leftChars="0"/>
                                <w:textAlignment w:val="auto"/>
                                <w:rPr>
                                  <w:rFonts w:ascii="微软雅黑" w:hAnsi="微软雅黑" w:eastAsia="微软雅黑"/>
                                  <w:color w:val="52525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25252"/>
                                  <w:sz w:val="21"/>
                                  <w:szCs w:val="21"/>
                                  <w:lang w:val="en-US" w:eastAsia="zh-CN"/>
                                </w:rPr>
                                <w:t>学业成绩：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25252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GPA 4.71/5.0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25252"/>
                                  <w:sz w:val="21"/>
                                  <w:szCs w:val="21"/>
                                  <w:lang w:val="en-US" w:eastAsia="zh-CN"/>
                                </w:rPr>
                                <w:t>成绩排名：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25252"/>
                                  <w:sz w:val="21"/>
                                  <w:szCs w:val="21"/>
                                  <w:lang w:val="en-US" w:eastAsia="zh-CN"/>
                                </w:rPr>
                                <w:t>6/62（专业前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25252"/>
                                  <w:sz w:val="21"/>
                                  <w:szCs w:val="21"/>
                                  <w:lang w:val="en-US" w:eastAsia="zh-CN"/>
                                </w:rPr>
                                <w:t>10%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25252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）           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 w:val="0"/>
                                  <w:bCs w:val="0"/>
                                  <w:color w:val="52525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英语（CET6）：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52525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609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25252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                   </w:t>
                              </w:r>
                            </w:p>
                            <w:p w14:paraId="25A95F96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60" w:lineRule="atLeast"/>
                                <w:ind w:leftChars="0"/>
                                <w:jc w:val="both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color w:val="525252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25252"/>
                                  <w:sz w:val="21"/>
                                  <w:szCs w:val="21"/>
                                  <w:lang w:val="en-US" w:eastAsia="zh-CN"/>
                                </w:rPr>
                                <w:t>奖励荣誉：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25252"/>
                                  <w:sz w:val="20"/>
                                  <w:szCs w:val="20"/>
                                  <w:lang w:val="en-US" w:eastAsia="zh-CN"/>
                                </w:rPr>
                                <w:t>2022年度校级优秀共青团干部；2021年、2022年校级学业优秀奖学金； 2021年度校级优秀共青团员；2023年度江苏省省级先进班集体（负责人）；2022年暑期社会实践校级优秀团队；2023年LSCAT杯江苏省笔译大赛二等奖； 2022年全国大学生英语竞赛C类三等奖 ； 2022年iCAN创新创业大赛江浙赛区三等奖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25252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  <w:p w14:paraId="10F53F6C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Chars="0"/>
                                <w:jc w:val="both"/>
                                <w:textAlignment w:val="auto"/>
                                <w:rPr>
                                  <w:rFonts w:hint="default" w:ascii="微软雅黑" w:hAnsi="微软雅黑" w:eastAsia="微软雅黑"/>
                                  <w:color w:val="525252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25252"/>
                                  <w:sz w:val="21"/>
                                  <w:szCs w:val="21"/>
                                  <w:lang w:val="en-US" w:eastAsia="zh-CN"/>
                                </w:rPr>
                                <w:t>计算机：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25252"/>
                                  <w:sz w:val="20"/>
                                  <w:szCs w:val="20"/>
                                  <w:lang w:val="en-US" w:eastAsia="zh-CN"/>
                                </w:rPr>
                                <w:t>通过全国计算机等级考试二级C语言程序设计考试，等级优秀。熟练使用Office办公软件；具备应用Stata、SPSS进行数据处理分析的能力。</w:t>
                              </w:r>
                            </w:p>
                            <w:p w14:paraId="7C57775C"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Chars="0"/>
                                <w:textAlignment w:val="auto"/>
                                <w:rPr>
                                  <w:rFonts w:hint="default" w:ascii="微软雅黑" w:hAnsi="微软雅黑" w:eastAsia="微软雅黑" w:cs="Times New Roman"/>
                                  <w:bCs w:val="0"/>
                                  <w:color w:val="525252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52525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语言：兴趣：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Cs w:val="0"/>
                                  <w:color w:val="525252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  <w:t>中国作家网（中国作家协会主管）发表个人原创作品数篇，2023年第4期“本周之星”提名。</w:t>
                              </w:r>
                            </w:p>
                            <w:p w14:paraId="3990AE74">
                              <w:pPr>
                                <w:pStyle w:val="2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 w14:paraId="3F64B3AE">
                              <w:pPr>
                                <w:pStyle w:val="2"/>
                                <w:rPr>
                                  <w:rFonts w:hint="eastAsia" w:ascii="微软雅黑" w:hAnsi="微软雅黑" w:eastAsia="微软雅黑"/>
                                  <w:color w:val="525252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</w:p>
                            <w:p w14:paraId="0E092DBD">
                              <w:pPr>
                                <w:pStyle w:val="2"/>
                                <w:rPr>
                                  <w:rFonts w:hint="default" w:ascii="微软雅黑" w:hAnsi="微软雅黑" w:eastAsia="微软雅黑"/>
                                  <w:color w:val="525252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</w:p>
                            <w:p w14:paraId="4BAFCA30"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60" w:lineRule="atLeast"/>
                                <w:textAlignment w:val="auto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 w14:paraId="5DB6967B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ind w:leftChars="0"/>
                                <w:jc w:val="left"/>
                                <w:textAlignment w:val="auto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525252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7" name="组合 17"/>
                        <wpg:cNvGrpSpPr/>
                        <wpg:grpSpPr>
                          <a:xfrm>
                            <a:off x="1070" y="3797"/>
                            <a:ext cx="1728" cy="614"/>
                            <a:chOff x="1070" y="4408"/>
                            <a:chExt cx="1715" cy="610"/>
                          </a:xfrm>
                        </wpg:grpSpPr>
                        <wps:wsp>
                          <wps:cNvPr id="36" name="任意多边形 36"/>
                          <wps:cNvSpPr/>
                          <wps:spPr>
                            <a:xfrm>
                              <a:off x="1070" y="4511"/>
                              <a:ext cx="1715" cy="358"/>
                            </a:xfrm>
                            <a:custGeom>
                              <a:avLst/>
                              <a:gdLst>
                                <a:gd name="connsiteX0" fmla="*/ 0 w 1590950"/>
                                <a:gd name="connsiteY0" fmla="*/ 0 h 251063"/>
                                <a:gd name="connsiteX1" fmla="*/ 1427181 w 1590950"/>
                                <a:gd name="connsiteY1" fmla="*/ 0 h 251063"/>
                                <a:gd name="connsiteX2" fmla="*/ 1590950 w 1590950"/>
                                <a:gd name="connsiteY2" fmla="*/ 251063 h 251063"/>
                                <a:gd name="connsiteX3" fmla="*/ 0 w 1590950"/>
                                <a:gd name="connsiteY3" fmla="*/ 251063 h 251063"/>
                                <a:gd name="connsiteX4" fmla="*/ 0 w 1590950"/>
                                <a:gd name="connsiteY4" fmla="*/ 0 h 251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90950" h="251063">
                                  <a:moveTo>
                                    <a:pt x="0" y="0"/>
                                  </a:moveTo>
                                  <a:lnTo>
                                    <a:pt x="1427181" y="0"/>
                                  </a:lnTo>
                                  <a:lnTo>
                                    <a:pt x="1590950" y="251063"/>
                                  </a:lnTo>
                                  <a:lnTo>
                                    <a:pt x="0" y="25106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46B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" name="文本框 49"/>
                          <wps:cNvSpPr txBox="1"/>
                          <wps:spPr>
                            <a:xfrm>
                              <a:off x="1084" y="4408"/>
                              <a:ext cx="1474" cy="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4EB760F">
                                <w:pPr>
                                  <w:adjustRightInd w:val="0"/>
                                  <w:snapToGrid w:val="0"/>
                                  <w:jc w:val="distribute"/>
                                  <w:rPr>
                                    <w:rFonts w:ascii="微软雅黑" w:hAnsi="微软雅黑" w:eastAsia="微软雅黑"/>
                                    <w:b/>
                                    <w:color w:val="FFFFFF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5.9pt;margin-top:25.75pt;height:175.1pt;width:518.85pt;z-index:251659264;mso-width-relative:page;mso-height-relative:page;" coordorigin="985,3797" coordsize="10377,3400" o:gfxdata="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">
                <o:lock v:ext="edit" aspectratio="f"/>
                <v:shape id="_x0000_s1026" o:spid="_x0000_s1026" o:spt="202" type="#_x0000_t202" style="position:absolute;left:985;top:4290;height:2907;width:10377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02AF71D9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60" w:lineRule="atLeast"/>
                          <w:jc w:val="left"/>
                          <w:textAlignment w:val="auto"/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525252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25252"/>
                            <w:sz w:val="21"/>
                            <w:szCs w:val="21"/>
                            <w:lang w:val="en-US" w:eastAsia="zh-CN"/>
                          </w:rPr>
                          <w:t>**大学（211双一流）        信息管理与信息系统专业                    2020.09- 至今</w:t>
                        </w:r>
                      </w:p>
                      <w:p w14:paraId="4E829062"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60" w:lineRule="atLeast"/>
                          <w:ind w:leftChars="0"/>
                          <w:textAlignment w:val="auto"/>
                          <w:rPr>
                            <w:rFonts w:ascii="微软雅黑" w:hAnsi="微软雅黑" w:eastAsia="微软雅黑"/>
                            <w:color w:val="525252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25252"/>
                            <w:sz w:val="21"/>
                            <w:szCs w:val="21"/>
                            <w:lang w:val="en-US" w:eastAsia="zh-CN"/>
                          </w:rPr>
                          <w:t>学业成绩：</w:t>
                        </w:r>
                        <w:r>
                          <w:rPr>
                            <w:rFonts w:hint="eastAsia" w:ascii="微软雅黑" w:hAnsi="微软雅黑" w:eastAsia="微软雅黑"/>
                            <w:color w:val="525252"/>
                            <w:sz w:val="21"/>
                            <w:szCs w:val="21"/>
                            <w:lang w:val="en-US" w:eastAsia="zh-CN"/>
                          </w:rPr>
                          <w:t xml:space="preserve">GPA 4.71/5.0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25252"/>
                            <w:sz w:val="21"/>
                            <w:szCs w:val="21"/>
                            <w:lang w:val="en-US" w:eastAsia="zh-CN"/>
                          </w:rPr>
                          <w:t>成绩排名：</w:t>
                        </w:r>
                        <w:r>
                          <w:rPr>
                            <w:rFonts w:hint="eastAsia" w:ascii="微软雅黑" w:hAnsi="微软雅黑" w:eastAsia="微软雅黑"/>
                            <w:color w:val="525252"/>
                            <w:sz w:val="21"/>
                            <w:szCs w:val="21"/>
                            <w:lang w:val="en-US" w:eastAsia="zh-CN"/>
                          </w:rPr>
                          <w:t>6/62（专业前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25252"/>
                            <w:sz w:val="21"/>
                            <w:szCs w:val="21"/>
                            <w:lang w:val="en-US" w:eastAsia="zh-CN"/>
                          </w:rPr>
                          <w:t>10%</w:t>
                        </w:r>
                        <w:r>
                          <w:rPr>
                            <w:rFonts w:hint="eastAsia" w:ascii="微软雅黑" w:hAnsi="微软雅黑" w:eastAsia="微软雅黑"/>
                            <w:color w:val="525252"/>
                            <w:sz w:val="21"/>
                            <w:szCs w:val="21"/>
                            <w:lang w:val="en-US" w:eastAsia="zh-CN"/>
                          </w:rPr>
                          <w:t xml:space="preserve">）           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 w:val="0"/>
                            <w:bCs w:val="0"/>
                            <w:color w:val="525252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英语（CET6）：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525252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609</w:t>
                        </w:r>
                        <w:r>
                          <w:rPr>
                            <w:rFonts w:hint="eastAsia" w:ascii="微软雅黑" w:hAnsi="微软雅黑" w:eastAsia="微软雅黑"/>
                            <w:color w:val="525252"/>
                            <w:sz w:val="21"/>
                            <w:szCs w:val="21"/>
                            <w:lang w:val="en-US" w:eastAsia="zh-CN"/>
                          </w:rPr>
                          <w:t xml:space="preserve">                    </w:t>
                        </w:r>
                      </w:p>
                      <w:p w14:paraId="25A95F96"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60" w:lineRule="atLeast"/>
                          <w:ind w:leftChars="0"/>
                          <w:jc w:val="both"/>
                          <w:textAlignment w:val="auto"/>
                          <w:rPr>
                            <w:rFonts w:hint="eastAsia" w:ascii="微软雅黑" w:hAnsi="微软雅黑" w:eastAsia="微软雅黑"/>
                            <w:color w:val="525252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25252"/>
                            <w:sz w:val="21"/>
                            <w:szCs w:val="21"/>
                            <w:lang w:val="en-US" w:eastAsia="zh-CN"/>
                          </w:rPr>
                          <w:t>奖励荣誉：</w:t>
                        </w:r>
                        <w:r>
                          <w:rPr>
                            <w:rFonts w:hint="eastAsia" w:ascii="微软雅黑" w:hAnsi="微软雅黑" w:eastAsia="微软雅黑"/>
                            <w:color w:val="525252"/>
                            <w:sz w:val="20"/>
                            <w:szCs w:val="20"/>
                            <w:lang w:val="en-US" w:eastAsia="zh-CN"/>
                          </w:rPr>
                          <w:t>2022年度校级优秀共青团干部；2021年、2022年校级学业优秀奖学金； 2021年度校级优秀共青团员；2023年度江苏省省级先进班集体（负责人）；2022年暑期社会实践校级优秀团队；2023年LSCAT杯江苏省笔译大赛二等奖； 2022年全国大学生英语竞赛C类三等奖 ； 2022年iCAN创新创业大赛江浙赛区三等奖</w:t>
                        </w:r>
                        <w:r>
                          <w:rPr>
                            <w:rFonts w:hint="eastAsia" w:ascii="微软雅黑" w:hAnsi="微软雅黑" w:eastAsia="微软雅黑"/>
                            <w:color w:val="525252"/>
                            <w:sz w:val="22"/>
                            <w:szCs w:val="22"/>
                            <w:lang w:val="en-US" w:eastAsia="zh-CN"/>
                          </w:rPr>
                          <w:t xml:space="preserve"> </w:t>
                        </w:r>
                      </w:p>
                      <w:p w14:paraId="10F53F6C"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Chars="0"/>
                          <w:jc w:val="both"/>
                          <w:textAlignment w:val="auto"/>
                          <w:rPr>
                            <w:rFonts w:hint="default" w:ascii="微软雅黑" w:hAnsi="微软雅黑" w:eastAsia="微软雅黑"/>
                            <w:color w:val="525252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25252"/>
                            <w:sz w:val="21"/>
                            <w:szCs w:val="21"/>
                            <w:lang w:val="en-US" w:eastAsia="zh-CN"/>
                          </w:rPr>
                          <w:t>计算机：</w:t>
                        </w:r>
                        <w:r>
                          <w:rPr>
                            <w:rFonts w:hint="eastAsia" w:ascii="微软雅黑" w:hAnsi="微软雅黑" w:eastAsia="微软雅黑"/>
                            <w:color w:val="525252"/>
                            <w:sz w:val="20"/>
                            <w:szCs w:val="20"/>
                            <w:lang w:val="en-US" w:eastAsia="zh-CN"/>
                          </w:rPr>
                          <w:t>通过全国计算机等级考试二级C语言程序设计考试，等级优秀。熟练使用Office办公软件；具备应用Stata、SPSS进行数据处理分析的能力。</w:t>
                        </w:r>
                      </w:p>
                      <w:p w14:paraId="7C57775C"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Chars="0"/>
                          <w:textAlignment w:val="auto"/>
                          <w:rPr>
                            <w:rFonts w:hint="default" w:ascii="微软雅黑" w:hAnsi="微软雅黑" w:eastAsia="微软雅黑" w:cs="Times New Roman"/>
                            <w:bCs w:val="0"/>
                            <w:color w:val="525252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525252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语言：兴趣：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Cs w:val="0"/>
                            <w:color w:val="525252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  <w:t>中国作家网（中国作家协会主管）发表个人原创作品数篇，2023年第4期“本周之星”提名。</w:t>
                        </w:r>
                      </w:p>
                      <w:p w14:paraId="3990AE74">
                        <w:pPr>
                          <w:pStyle w:val="2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 w14:paraId="3F64B3AE">
                        <w:pPr>
                          <w:pStyle w:val="2"/>
                          <w:rPr>
                            <w:rFonts w:hint="eastAsia" w:ascii="微软雅黑" w:hAnsi="微软雅黑" w:eastAsia="微软雅黑"/>
                            <w:color w:val="525252"/>
                            <w:sz w:val="22"/>
                            <w:szCs w:val="22"/>
                            <w:lang w:val="en-US" w:eastAsia="zh-CN"/>
                          </w:rPr>
                        </w:pPr>
                      </w:p>
                      <w:p w14:paraId="0E092DBD">
                        <w:pPr>
                          <w:pStyle w:val="2"/>
                          <w:rPr>
                            <w:rFonts w:hint="default" w:ascii="微软雅黑" w:hAnsi="微软雅黑" w:eastAsia="微软雅黑"/>
                            <w:color w:val="525252"/>
                            <w:sz w:val="22"/>
                            <w:szCs w:val="22"/>
                            <w:lang w:val="en-US" w:eastAsia="zh-CN"/>
                          </w:rPr>
                        </w:pPr>
                      </w:p>
                      <w:p w14:paraId="4BAFCA30"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60" w:lineRule="atLeast"/>
                          <w:textAlignment w:val="auto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 w14:paraId="5DB6967B"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ind w:leftChars="0"/>
                          <w:jc w:val="left"/>
                          <w:textAlignment w:val="auto"/>
                          <w:rPr>
                            <w:rFonts w:ascii="微软雅黑" w:hAnsi="微软雅黑" w:eastAsia="微软雅黑"/>
                            <w:b/>
                            <w:bCs/>
                            <w:color w:val="525252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1070;top:3797;height:614;width:1728;" coordorigin="1070,4408" coordsize="1715,610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070;top:4511;height:358;width:1715;v-text-anchor:middle;" fillcolor="#44546B" filled="t" stroked="f" coordsize="1590950,251063" o:gfxdata="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d/UGL4A&#10;AADbAAAADwAAAAAAAAABACAAAAAiAAAAZHJzL2Rvd25yZXYueG1sUEsBAhQAFAAAAAgAh07iQDMv&#10;BZ47AAAAOQAAABAAAAAAAAAAAQAgAAAADQEAAGRycy9zaGFwZXhtbC54bWxQSwUGAAAAAAYABgBb&#10;AQAAtwMAAAAA&#10;" path="m0,0l1427181,0,1590950,251063,0,251063,0,0xe">
                    <v:path o:connectlocs="0,0;1538,0;1715,358;0,358;0,0" o:connectangles="0,0,0,0,0"/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202" type="#_x0000_t202" style="position:absolute;left:1084;top:4408;height:610;width:1474;" filled="f" stroked="f" coordsize="21600,21600" o:gfxdata="UEsDBAoAAAAAAIdO4kAAAAAAAAAAAAAAAAAEAAAAZHJzL1BLAwQUAAAACACHTuJASa3PAL4AAADb&#10;AAAADwAAAGRycy9kb3ducmV2LnhtbEWPS4vCQBCE7wv+h6EFb+tEc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3PA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64EB760F">
                          <w:pPr>
                            <w:adjustRightInd w:val="0"/>
                            <w:snapToGrid w:val="0"/>
                            <w:jc w:val="distribute"/>
                            <w:rPr>
                              <w:rFonts w:ascii="微软雅黑" w:hAnsi="微软雅黑" w:eastAsia="微软雅黑"/>
                              <w:b/>
                              <w:color w:val="FFFFFF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/>
                              <w:sz w:val="26"/>
                              <w:szCs w:val="26"/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>
      <w:pgSz w:w="11906" w:h="16838"/>
      <w:pgMar w:top="1440" w:right="1230" w:bottom="1440" w:left="123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kNzYyNDUyNjBjYmM0ZGI3MDRmZWU0NTQ5Mzc1NGIifQ=="/>
  </w:docVars>
  <w:rsids>
    <w:rsidRoot w:val="18D26413"/>
    <w:rsid w:val="000766C8"/>
    <w:rsid w:val="000C2E9C"/>
    <w:rsid w:val="000F38DE"/>
    <w:rsid w:val="00125D69"/>
    <w:rsid w:val="00156BC4"/>
    <w:rsid w:val="001A66C3"/>
    <w:rsid w:val="002005FC"/>
    <w:rsid w:val="002175E5"/>
    <w:rsid w:val="00217961"/>
    <w:rsid w:val="00265ECF"/>
    <w:rsid w:val="002B55DD"/>
    <w:rsid w:val="002C7813"/>
    <w:rsid w:val="002D4E9E"/>
    <w:rsid w:val="00300290"/>
    <w:rsid w:val="00305661"/>
    <w:rsid w:val="0031499A"/>
    <w:rsid w:val="00361EB2"/>
    <w:rsid w:val="00384944"/>
    <w:rsid w:val="003B34E1"/>
    <w:rsid w:val="003E047C"/>
    <w:rsid w:val="00510628"/>
    <w:rsid w:val="00542501"/>
    <w:rsid w:val="0056651A"/>
    <w:rsid w:val="00583C05"/>
    <w:rsid w:val="005F4827"/>
    <w:rsid w:val="006641B7"/>
    <w:rsid w:val="00690DEC"/>
    <w:rsid w:val="006D09FB"/>
    <w:rsid w:val="0073566B"/>
    <w:rsid w:val="007B2DBF"/>
    <w:rsid w:val="0081110D"/>
    <w:rsid w:val="00816E05"/>
    <w:rsid w:val="0086182A"/>
    <w:rsid w:val="008C6289"/>
    <w:rsid w:val="008F661A"/>
    <w:rsid w:val="009005EE"/>
    <w:rsid w:val="009C4FC3"/>
    <w:rsid w:val="009D67CC"/>
    <w:rsid w:val="00A4202E"/>
    <w:rsid w:val="00AE3C81"/>
    <w:rsid w:val="00B77B00"/>
    <w:rsid w:val="00B8453B"/>
    <w:rsid w:val="00BB3DAF"/>
    <w:rsid w:val="00BE7E4A"/>
    <w:rsid w:val="00BF1045"/>
    <w:rsid w:val="00C37397"/>
    <w:rsid w:val="00CD4888"/>
    <w:rsid w:val="00D01327"/>
    <w:rsid w:val="00D032C3"/>
    <w:rsid w:val="00D103B8"/>
    <w:rsid w:val="00D82BEA"/>
    <w:rsid w:val="00DA7FF9"/>
    <w:rsid w:val="00DF0101"/>
    <w:rsid w:val="00E35A65"/>
    <w:rsid w:val="00E47CDF"/>
    <w:rsid w:val="00E51B7E"/>
    <w:rsid w:val="00E53714"/>
    <w:rsid w:val="00E66E2D"/>
    <w:rsid w:val="00E72F74"/>
    <w:rsid w:val="00EC6FF9"/>
    <w:rsid w:val="00F7525B"/>
    <w:rsid w:val="00F9072F"/>
    <w:rsid w:val="00FE6ED5"/>
    <w:rsid w:val="00FF3E7E"/>
    <w:rsid w:val="02E721A1"/>
    <w:rsid w:val="037E6D6A"/>
    <w:rsid w:val="03B409DD"/>
    <w:rsid w:val="04354274"/>
    <w:rsid w:val="044B421A"/>
    <w:rsid w:val="0558505C"/>
    <w:rsid w:val="06191FF7"/>
    <w:rsid w:val="06625833"/>
    <w:rsid w:val="06FE6B3F"/>
    <w:rsid w:val="0A894972"/>
    <w:rsid w:val="0B424B21"/>
    <w:rsid w:val="0C322DE7"/>
    <w:rsid w:val="0C550E25"/>
    <w:rsid w:val="0C954BAE"/>
    <w:rsid w:val="0E9C2E85"/>
    <w:rsid w:val="0EA05D95"/>
    <w:rsid w:val="11351B53"/>
    <w:rsid w:val="11E475E9"/>
    <w:rsid w:val="13225964"/>
    <w:rsid w:val="132316DC"/>
    <w:rsid w:val="1376180B"/>
    <w:rsid w:val="147A44D7"/>
    <w:rsid w:val="14F0383F"/>
    <w:rsid w:val="167D1103"/>
    <w:rsid w:val="16CB6312"/>
    <w:rsid w:val="17041FCF"/>
    <w:rsid w:val="18D26413"/>
    <w:rsid w:val="18FD7A5B"/>
    <w:rsid w:val="1A2A3583"/>
    <w:rsid w:val="1AA713CF"/>
    <w:rsid w:val="1AE94FBE"/>
    <w:rsid w:val="1BC11871"/>
    <w:rsid w:val="1BCE542B"/>
    <w:rsid w:val="1C037550"/>
    <w:rsid w:val="1C5D5F07"/>
    <w:rsid w:val="1CC21F65"/>
    <w:rsid w:val="1D104B3E"/>
    <w:rsid w:val="1D7F2BF3"/>
    <w:rsid w:val="1D8F4606"/>
    <w:rsid w:val="1D9E5EC4"/>
    <w:rsid w:val="203776D0"/>
    <w:rsid w:val="204358FA"/>
    <w:rsid w:val="208B1571"/>
    <w:rsid w:val="216A315E"/>
    <w:rsid w:val="219B687C"/>
    <w:rsid w:val="21EB5ABA"/>
    <w:rsid w:val="2492046F"/>
    <w:rsid w:val="24D81B80"/>
    <w:rsid w:val="255549CD"/>
    <w:rsid w:val="25891C28"/>
    <w:rsid w:val="2678162D"/>
    <w:rsid w:val="291850CA"/>
    <w:rsid w:val="295C2E71"/>
    <w:rsid w:val="2973261D"/>
    <w:rsid w:val="2A67590C"/>
    <w:rsid w:val="2E5642BC"/>
    <w:rsid w:val="2ED004DD"/>
    <w:rsid w:val="347D6AC9"/>
    <w:rsid w:val="34C226AB"/>
    <w:rsid w:val="35380A83"/>
    <w:rsid w:val="37E80CB8"/>
    <w:rsid w:val="3AD15949"/>
    <w:rsid w:val="3B9D5C20"/>
    <w:rsid w:val="3BAC2472"/>
    <w:rsid w:val="3C067321"/>
    <w:rsid w:val="3E7C4091"/>
    <w:rsid w:val="401769F1"/>
    <w:rsid w:val="41594397"/>
    <w:rsid w:val="44790ED4"/>
    <w:rsid w:val="46CD0A1D"/>
    <w:rsid w:val="47B4037F"/>
    <w:rsid w:val="481728B6"/>
    <w:rsid w:val="48C77A45"/>
    <w:rsid w:val="49843041"/>
    <w:rsid w:val="4A745D9D"/>
    <w:rsid w:val="4ADC2719"/>
    <w:rsid w:val="4C785ACE"/>
    <w:rsid w:val="4D107916"/>
    <w:rsid w:val="4DDE1EAC"/>
    <w:rsid w:val="4E530B7C"/>
    <w:rsid w:val="4E9711AD"/>
    <w:rsid w:val="4EFE0819"/>
    <w:rsid w:val="50442E5A"/>
    <w:rsid w:val="521523AB"/>
    <w:rsid w:val="537E6888"/>
    <w:rsid w:val="53D61877"/>
    <w:rsid w:val="54851E5C"/>
    <w:rsid w:val="55005975"/>
    <w:rsid w:val="55A45E49"/>
    <w:rsid w:val="56014180"/>
    <w:rsid w:val="56981066"/>
    <w:rsid w:val="5A4A2677"/>
    <w:rsid w:val="5B5B1AE2"/>
    <w:rsid w:val="5E03770C"/>
    <w:rsid w:val="5F3313EA"/>
    <w:rsid w:val="60255718"/>
    <w:rsid w:val="628D17B0"/>
    <w:rsid w:val="62D60F4C"/>
    <w:rsid w:val="63220635"/>
    <w:rsid w:val="6351796A"/>
    <w:rsid w:val="6545060B"/>
    <w:rsid w:val="655F16CC"/>
    <w:rsid w:val="65C94D98"/>
    <w:rsid w:val="65CD780E"/>
    <w:rsid w:val="66240220"/>
    <w:rsid w:val="66CD4D5B"/>
    <w:rsid w:val="6A22716C"/>
    <w:rsid w:val="6A366774"/>
    <w:rsid w:val="6EBD0F25"/>
    <w:rsid w:val="6ECE341F"/>
    <w:rsid w:val="6F566A19"/>
    <w:rsid w:val="71D13E4D"/>
    <w:rsid w:val="74575C64"/>
    <w:rsid w:val="74F6547D"/>
    <w:rsid w:val="74FC737A"/>
    <w:rsid w:val="77771C8D"/>
    <w:rsid w:val="78ED6BDA"/>
    <w:rsid w:val="792A3948"/>
    <w:rsid w:val="7B9B28DB"/>
    <w:rsid w:val="7C916CFA"/>
    <w:rsid w:val="7D0D1E99"/>
    <w:rsid w:val="7E1A71DD"/>
    <w:rsid w:val="7F2C5A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djustRightInd w:val="0"/>
      <w:snapToGrid w:val="0"/>
      <w:spacing w:line="360" w:lineRule="auto"/>
      <w:ind w:firstLine="200" w:firstLineChars="200"/>
    </w:pPr>
    <w:rPr>
      <w:rFonts w:ascii="宋体" w:hAnsi="宋体"/>
      <w:bCs/>
      <w:sz w:val="24"/>
      <w:szCs w:val="36"/>
    </w:rPr>
  </w:style>
  <w:style w:type="paragraph" w:styleId="3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autoRedefine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彩色列表 - 强调文字颜色 11"/>
    <w:basedOn w:val="1"/>
    <w:autoRedefine/>
    <w:qFormat/>
    <w:uiPriority w:val="34"/>
    <w:pPr>
      <w:ind w:firstLine="420" w:firstLineChars="200"/>
    </w:pPr>
  </w:style>
  <w:style w:type="paragraph" w:customStyle="1" w:styleId="9">
    <w:name w:val="_Style 7"/>
    <w:basedOn w:val="1"/>
    <w:autoRedefine/>
    <w:qFormat/>
    <w:uiPriority w:val="34"/>
    <w:pPr>
      <w:ind w:firstLine="420" w:firstLineChars="200"/>
    </w:pPr>
  </w:style>
  <w:style w:type="character" w:customStyle="1" w:styleId="10">
    <w:name w:val="页眉 Char"/>
    <w:link w:val="4"/>
    <w:qFormat/>
    <w:uiPriority w:val="99"/>
    <w:rPr>
      <w:kern w:val="2"/>
      <w:sz w:val="18"/>
      <w:szCs w:val="18"/>
    </w:rPr>
  </w:style>
  <w:style w:type="character" w:customStyle="1" w:styleId="11">
    <w:name w:val="页脚 Char"/>
    <w:link w:val="3"/>
    <w:autoRedefine/>
    <w:qFormat/>
    <w:uiPriority w:val="99"/>
    <w:rPr>
      <w:kern w:val="2"/>
      <w:sz w:val="18"/>
      <w:szCs w:val="18"/>
    </w:rPr>
  </w:style>
  <w:style w:type="table" w:customStyle="1" w:styleId="12">
    <w:name w:val="Table Normal"/>
    <w:autoRedefine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5361;&#36873;&#31934;&#21697;\6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6.dotx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2017-10-22T04:30:00Z</dcterms:created>
  <dc:creator>Administrator</dc:creator>
  <cp:lastModifiedBy>Ceci</cp:lastModifiedBy>
  <dcterms:modified xsi:type="dcterms:W3CDTF">2025-02-10T08:48:34Z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733238F435B04450BE98950574D53D69_12</vt:lpwstr>
  </property>
  <property fmtid="{D5CDD505-2E9C-101B-9397-08002B2CF9AE}" pid="4" name="KSOTemplateDocerSaveRecord">
    <vt:lpwstr>eyJoZGlkIjoiN2NlZDA0NTc1MWMzNWE0NzgxNjkxZTYwMDA4OWIyNGIiLCJ1c2VySWQiOiI0OTczMjkzNzEifQ==</vt:lpwstr>
  </property>
</Properties>
</file>